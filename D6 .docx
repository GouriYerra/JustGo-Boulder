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rPr>
          <w:color w:val="auto"/>
        </w:rPr>
      </w:sdtEndPr>
      <w:sdtContent>
        <w:p w14:paraId="40472C83" w14:textId="77777777" w:rsidR="00496101" w:rsidRDefault="00462A92" w:rsidP="00BB15CC">
          <w:r>
            <w:rPr>
              <w:b/>
              <w:bCs/>
              <w:noProof/>
              <w:lang w:eastAsia="en-US"/>
            </w:rPr>
            <mc:AlternateContent>
              <mc:Choice Requires="wps">
                <w:drawing>
                  <wp:anchor distT="0" distB="0" distL="114300" distR="114300" simplePos="0" relativeHeight="251674624" behindDoc="1" locked="0" layoutInCell="1" allowOverlap="0" wp14:anchorId="2C0DA47D" wp14:editId="226C262E">
                    <wp:simplePos x="0" y="0"/>
                    <wp:positionH relativeFrom="page">
                      <wp:posOffset>571500</wp:posOffset>
                    </wp:positionH>
                    <wp:positionV relativeFrom="margin">
                      <wp:posOffset>15240</wp:posOffset>
                    </wp:positionV>
                    <wp:extent cx="6331789" cy="7155180"/>
                    <wp:effectExtent l="0" t="0" r="12065" b="7620"/>
                    <wp:wrapNone/>
                    <wp:docPr id="14" name="Text Box 14" descr="Report title"/>
                    <wp:cNvGraphicFramePr/>
                    <a:graphic xmlns:a="http://schemas.openxmlformats.org/drawingml/2006/main">
                      <a:graphicData uri="http://schemas.microsoft.com/office/word/2010/wordprocessingShape">
                        <wps:wsp>
                          <wps:cNvSpPr txBox="1"/>
                          <wps:spPr>
                            <a:xfrm>
                              <a:off x="0" y="0"/>
                              <a:ext cx="6331789" cy="7155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3300"/>
                                    <w:sz w:val="76"/>
                                    <w:szCs w:val="76"/>
                                  </w:rPr>
                                  <w:alias w:val="Title"/>
                                  <w:tag w:val=""/>
                                  <w:id w:val="-150148648"/>
                                  <w:dataBinding w:prefixMappings="xmlns:ns0='http://purl.org/dc/elements/1.1/' xmlns:ns1='http://schemas.openxmlformats.org/package/2006/metadata/core-properties' " w:xpath="/ns1:coreProperties[1]/ns0:title[1]" w:storeItemID="{6C3C8BC8-F283-45AE-878A-BAB7291924A1}"/>
                                  <w:text/>
                                </w:sdtPr>
                                <w:sdtContent>
                                  <w:p w14:paraId="233F98DF" w14:textId="77777777" w:rsidR="00041929" w:rsidRPr="006277B9" w:rsidRDefault="00041929" w:rsidP="006277B9">
                                    <w:pPr>
                                      <w:pStyle w:val="Title"/>
                                      <w:ind w:left="180"/>
                                      <w:rPr>
                                        <w:color w:val="003300"/>
                                        <w:sz w:val="76"/>
                                        <w:szCs w:val="76"/>
                                      </w:rPr>
                                    </w:pPr>
                                    <w:r w:rsidRPr="006277B9">
                                      <w:rPr>
                                        <w:color w:val="003300"/>
                                        <w:sz w:val="76"/>
                                        <w:szCs w:val="76"/>
                                      </w:rPr>
                                      <w:t>SYSTEM REQUIREMENTS SPECIFICATION</w:t>
                                    </w:r>
                                  </w:p>
                                </w:sdtContent>
                              </w:sdt>
                              <w:p w14:paraId="59D86193" w14:textId="77777777" w:rsidR="00041929" w:rsidRDefault="00041929" w:rsidP="006277B9">
                                <w:pPr>
                                  <w:pStyle w:val="Subtitle"/>
                                  <w:ind w:left="180"/>
                                  <w:rPr>
                                    <w:sz w:val="48"/>
                                    <w:szCs w:val="48"/>
                                  </w:rPr>
                                </w:pPr>
                                <w:r w:rsidRPr="006277B9">
                                  <w:rPr>
                                    <w:sz w:val="48"/>
                                    <w:szCs w:val="48"/>
                                  </w:rPr>
                                  <w:t>version 1.0</w:t>
                                </w:r>
                              </w:p>
                              <w:p w14:paraId="5D2437F1" w14:textId="77777777" w:rsidR="00041929" w:rsidRDefault="00041929" w:rsidP="00B91859"/>
                              <w:p w14:paraId="5182F5D6" w14:textId="77777777" w:rsidR="00041929" w:rsidRPr="00B91859" w:rsidRDefault="00041929" w:rsidP="00B91859"/>
                              <w:p w14:paraId="281DF20E" w14:textId="77777777" w:rsidR="00041929" w:rsidRDefault="00041929" w:rsidP="00BB15CC"/>
                              <w:p w14:paraId="1FDBB85D" w14:textId="77777777" w:rsidR="00041929" w:rsidRDefault="00041929" w:rsidP="00BB15CC"/>
                              <w:p w14:paraId="4B3C80E1" w14:textId="77777777" w:rsidR="00041929" w:rsidRDefault="00041929" w:rsidP="00BB15CC"/>
                              <w:p w14:paraId="6B29214F" w14:textId="2AEAE71F" w:rsidR="00041929" w:rsidRPr="006277B9" w:rsidRDefault="00041929" w:rsidP="00BB15CC">
                                <w:pPr>
                                  <w:pStyle w:val="Subtitle"/>
                                  <w:rPr>
                                    <w:color w:val="003300"/>
                                    <w:sz w:val="76"/>
                                    <w:szCs w:val="76"/>
                                  </w:rPr>
                                </w:pPr>
                                <w:sdt>
                                  <w:sdtPr>
                                    <w:rPr>
                                      <w:color w:val="003300"/>
                                      <w:sz w:val="76"/>
                                      <w:szCs w:val="76"/>
                                    </w:rPr>
                                    <w:alias w:val="Subtitle"/>
                                    <w:tag w:val=""/>
                                    <w:id w:val="1996300963"/>
                                    <w:dataBinding w:prefixMappings="xmlns:ns0='http://purl.org/dc/elements/1.1/' xmlns:ns1='http://schemas.openxmlformats.org/package/2006/metadata/core-properties' " w:xpath="/ns1:coreProperties[1]/ns0:subject[1]" w:storeItemID="{6C3C8BC8-F283-45AE-878A-BAB7291924A1}"/>
                                    <w:text/>
                                  </w:sdtPr>
                                  <w:sdtContent>
                                    <w:r>
                                      <w:rPr>
                                        <w:color w:val="003300"/>
                                        <w:sz w:val="76"/>
                                        <w:szCs w:val="76"/>
                                      </w:rPr>
                                      <w:t>JUST</w:t>
                                    </w:r>
                                    <w:r w:rsidR="00091BD2">
                                      <w:rPr>
                                        <w:color w:val="003300"/>
                                        <w:sz w:val="76"/>
                                        <w:szCs w:val="76"/>
                                      </w:rPr>
                                      <w:t xml:space="preserve"> </w:t>
                                    </w:r>
                                    <w:r>
                                      <w:rPr>
                                        <w:color w:val="003300"/>
                                        <w:sz w:val="76"/>
                                        <w:szCs w:val="76"/>
                                      </w:rPr>
                                      <w:t>GO</w:t>
                                    </w:r>
                                    <w:r w:rsidR="00091BD2">
                                      <w:rPr>
                                        <w:color w:val="003300"/>
                                        <w:sz w:val="76"/>
                                        <w:szCs w:val="76"/>
                                      </w:rPr>
                                      <w:t xml:space="preserve"> </w:t>
                                    </w:r>
                                    <w:r>
                                      <w:rPr>
                                        <w:color w:val="003300"/>
                                        <w:sz w:val="76"/>
                                        <w:szCs w:val="76"/>
                                      </w:rPr>
                                      <w:t>BOULDER</w:t>
                                    </w:r>
                                  </w:sdtContent>
                                </w:sdt>
                              </w:p>
                              <w:p w14:paraId="23EFD148" w14:textId="77777777" w:rsidR="00041929" w:rsidRDefault="00041929" w:rsidP="006277B9">
                                <w:pPr>
                                  <w:pStyle w:val="Abstract"/>
                                  <w:ind w:left="180"/>
                                  <w:rPr>
                                    <w:i w:val="0"/>
                                    <w:color w:val="auto"/>
                                    <w:sz w:val="32"/>
                                    <w:szCs w:val="32"/>
                                  </w:rPr>
                                </w:pPr>
                                <w:r>
                                  <w:rPr>
                                    <w:i w:val="0"/>
                                    <w:color w:val="auto"/>
                                    <w:sz w:val="32"/>
                                    <w:szCs w:val="32"/>
                                  </w:rPr>
                                  <w:t>For: University of Colorado Boulder</w:t>
                                </w:r>
                              </w:p>
                              <w:p w14:paraId="423C7B1E" w14:textId="30BCCA51" w:rsidR="00041929" w:rsidRDefault="00041929" w:rsidP="00F6329A">
                                <w:pPr>
                                  <w:pStyle w:val="Abstract"/>
                                  <w:ind w:left="0"/>
                                  <w:rPr>
                                    <w:i w:val="0"/>
                                    <w:color w:val="auto"/>
                                    <w:sz w:val="32"/>
                                    <w:szCs w:val="32"/>
                                  </w:rPr>
                                </w:pPr>
                                <w:r>
                                  <w:rPr>
                                    <w:i w:val="0"/>
                                    <w:color w:val="auto"/>
                                    <w:sz w:val="32"/>
                                    <w:szCs w:val="32"/>
                                  </w:rPr>
                                  <w:t xml:space="preserve">  </w:t>
                                </w:r>
                                <w:r>
                                  <w:rPr>
                                    <w:i w:val="0"/>
                                    <w:noProof/>
                                    <w:color w:val="auto"/>
                                    <w:sz w:val="32"/>
                                    <w:szCs w:val="32"/>
                                    <w:lang w:eastAsia="en-US"/>
                                  </w:rPr>
                                  <w:drawing>
                                    <wp:inline distT="0" distB="0" distL="0" distR="0" wp14:anchorId="5252F9FB" wp14:editId="3692B5F8">
                                      <wp:extent cx="2620573" cy="1247140"/>
                                      <wp:effectExtent l="0" t="0" r="0" b="0"/>
                                      <wp:docPr id="10" name="Picture 10" descr="../../../../../../../Desktop/Screen%20Shot%202018-06-30%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6-30%20at%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990" cy="1257332"/>
                                              </a:xfrm>
                                              <a:prstGeom prst="rect">
                                                <a:avLst/>
                                              </a:prstGeom>
                                              <a:noFill/>
                                              <a:ln>
                                                <a:noFill/>
                                              </a:ln>
                                            </pic:spPr>
                                          </pic:pic>
                                        </a:graphicData>
                                      </a:graphic>
                                    </wp:inline>
                                  </w:drawing>
                                </w:r>
                              </w:p>
                              <w:p w14:paraId="254BFE13" w14:textId="77777777" w:rsidR="00041929" w:rsidRPr="00B91859" w:rsidRDefault="00041929" w:rsidP="006277B9">
                                <w:pPr>
                                  <w:pStyle w:val="Abstract"/>
                                  <w:ind w:left="180"/>
                                  <w:rPr>
                                    <w:i w:val="0"/>
                                    <w:color w:val="auto"/>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DA47D" id="_x0000_t202" coordsize="21600,21600" o:spt="202" path="m0,0l0,21600,21600,21600,21600,0xe">
                    <v:stroke joinstyle="miter"/>
                    <v:path gradientshapeok="t" o:connecttype="rect"/>
                  </v:shapetype>
                  <v:shape id="Text_x0020_Box_x0020_14" o:spid="_x0000_s1026" type="#_x0000_t202" alt="Report title" style="position:absolute;left:0;text-align:left;margin-left:45pt;margin-top:1.2pt;width:498.55pt;height:563.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" o:allowoverlap="f" filled="f" stroked="f" strokeweight=".5pt">
                    <v:textbox inset="0,0,0,0">
                      <w:txbxContent>
                        <w:sdt>
                          <w:sdtPr>
                            <w:rPr>
                              <w:color w:val="003300"/>
                              <w:sz w:val="76"/>
                              <w:szCs w:val="76"/>
                            </w:rPr>
                            <w:alias w:val="Title"/>
                            <w:tag w:val=""/>
                            <w:id w:val="-150148648"/>
                            <w:dataBinding w:prefixMappings="xmlns:ns0='http://purl.org/dc/elements/1.1/' xmlns:ns1='http://schemas.openxmlformats.org/package/2006/metadata/core-properties' " w:xpath="/ns1:coreProperties[1]/ns0:title[1]" w:storeItemID="{6C3C8BC8-F283-45AE-878A-BAB7291924A1}"/>
                            <w:text/>
                          </w:sdtPr>
                          <w:sdtContent>
                            <w:p w14:paraId="233F98DF" w14:textId="77777777" w:rsidR="00041929" w:rsidRPr="006277B9" w:rsidRDefault="00041929" w:rsidP="006277B9">
                              <w:pPr>
                                <w:pStyle w:val="Title"/>
                                <w:ind w:left="180"/>
                                <w:rPr>
                                  <w:color w:val="003300"/>
                                  <w:sz w:val="76"/>
                                  <w:szCs w:val="76"/>
                                </w:rPr>
                              </w:pPr>
                              <w:r w:rsidRPr="006277B9">
                                <w:rPr>
                                  <w:color w:val="003300"/>
                                  <w:sz w:val="76"/>
                                  <w:szCs w:val="76"/>
                                </w:rPr>
                                <w:t>SYSTEM REQUIREMENTS SPECIFICATION</w:t>
                              </w:r>
                            </w:p>
                          </w:sdtContent>
                        </w:sdt>
                        <w:p w14:paraId="59D86193" w14:textId="77777777" w:rsidR="00041929" w:rsidRDefault="00041929" w:rsidP="006277B9">
                          <w:pPr>
                            <w:pStyle w:val="Subtitle"/>
                            <w:ind w:left="180"/>
                            <w:rPr>
                              <w:sz w:val="48"/>
                              <w:szCs w:val="48"/>
                            </w:rPr>
                          </w:pPr>
                          <w:r w:rsidRPr="006277B9">
                            <w:rPr>
                              <w:sz w:val="48"/>
                              <w:szCs w:val="48"/>
                            </w:rPr>
                            <w:t>version 1.0</w:t>
                          </w:r>
                        </w:p>
                        <w:p w14:paraId="5D2437F1" w14:textId="77777777" w:rsidR="00041929" w:rsidRDefault="00041929" w:rsidP="00B91859"/>
                        <w:p w14:paraId="5182F5D6" w14:textId="77777777" w:rsidR="00041929" w:rsidRPr="00B91859" w:rsidRDefault="00041929" w:rsidP="00B91859"/>
                        <w:p w14:paraId="281DF20E" w14:textId="77777777" w:rsidR="00041929" w:rsidRDefault="00041929" w:rsidP="00BB15CC"/>
                        <w:p w14:paraId="1FDBB85D" w14:textId="77777777" w:rsidR="00041929" w:rsidRDefault="00041929" w:rsidP="00BB15CC"/>
                        <w:p w14:paraId="4B3C80E1" w14:textId="77777777" w:rsidR="00041929" w:rsidRDefault="00041929" w:rsidP="00BB15CC"/>
                        <w:p w14:paraId="6B29214F" w14:textId="2AEAE71F" w:rsidR="00041929" w:rsidRPr="006277B9" w:rsidRDefault="00041929" w:rsidP="00BB15CC">
                          <w:pPr>
                            <w:pStyle w:val="Subtitle"/>
                            <w:rPr>
                              <w:color w:val="003300"/>
                              <w:sz w:val="76"/>
                              <w:szCs w:val="76"/>
                            </w:rPr>
                          </w:pPr>
                          <w:sdt>
                            <w:sdtPr>
                              <w:rPr>
                                <w:color w:val="003300"/>
                                <w:sz w:val="76"/>
                                <w:szCs w:val="76"/>
                              </w:rPr>
                              <w:alias w:val="Subtitle"/>
                              <w:tag w:val=""/>
                              <w:id w:val="1996300963"/>
                              <w:dataBinding w:prefixMappings="xmlns:ns0='http://purl.org/dc/elements/1.1/' xmlns:ns1='http://schemas.openxmlformats.org/package/2006/metadata/core-properties' " w:xpath="/ns1:coreProperties[1]/ns0:subject[1]" w:storeItemID="{6C3C8BC8-F283-45AE-878A-BAB7291924A1}"/>
                              <w:text/>
                            </w:sdtPr>
                            <w:sdtContent>
                              <w:r>
                                <w:rPr>
                                  <w:color w:val="003300"/>
                                  <w:sz w:val="76"/>
                                  <w:szCs w:val="76"/>
                                </w:rPr>
                                <w:t>JUST</w:t>
                              </w:r>
                              <w:r w:rsidR="00091BD2">
                                <w:rPr>
                                  <w:color w:val="003300"/>
                                  <w:sz w:val="76"/>
                                  <w:szCs w:val="76"/>
                                </w:rPr>
                                <w:t xml:space="preserve"> </w:t>
                              </w:r>
                              <w:r>
                                <w:rPr>
                                  <w:color w:val="003300"/>
                                  <w:sz w:val="76"/>
                                  <w:szCs w:val="76"/>
                                </w:rPr>
                                <w:t>GO</w:t>
                              </w:r>
                              <w:r w:rsidR="00091BD2">
                                <w:rPr>
                                  <w:color w:val="003300"/>
                                  <w:sz w:val="76"/>
                                  <w:szCs w:val="76"/>
                                </w:rPr>
                                <w:t xml:space="preserve"> </w:t>
                              </w:r>
                              <w:r>
                                <w:rPr>
                                  <w:color w:val="003300"/>
                                  <w:sz w:val="76"/>
                                  <w:szCs w:val="76"/>
                                </w:rPr>
                                <w:t>BOULDER</w:t>
                              </w:r>
                            </w:sdtContent>
                          </w:sdt>
                        </w:p>
                        <w:p w14:paraId="23EFD148" w14:textId="77777777" w:rsidR="00041929" w:rsidRDefault="00041929" w:rsidP="006277B9">
                          <w:pPr>
                            <w:pStyle w:val="Abstract"/>
                            <w:ind w:left="180"/>
                            <w:rPr>
                              <w:i w:val="0"/>
                              <w:color w:val="auto"/>
                              <w:sz w:val="32"/>
                              <w:szCs w:val="32"/>
                            </w:rPr>
                          </w:pPr>
                          <w:r>
                            <w:rPr>
                              <w:i w:val="0"/>
                              <w:color w:val="auto"/>
                              <w:sz w:val="32"/>
                              <w:szCs w:val="32"/>
                            </w:rPr>
                            <w:t>For: University of Colorado Boulder</w:t>
                          </w:r>
                        </w:p>
                        <w:p w14:paraId="423C7B1E" w14:textId="30BCCA51" w:rsidR="00041929" w:rsidRDefault="00041929" w:rsidP="00F6329A">
                          <w:pPr>
                            <w:pStyle w:val="Abstract"/>
                            <w:ind w:left="0"/>
                            <w:rPr>
                              <w:i w:val="0"/>
                              <w:color w:val="auto"/>
                              <w:sz w:val="32"/>
                              <w:szCs w:val="32"/>
                            </w:rPr>
                          </w:pPr>
                          <w:r>
                            <w:rPr>
                              <w:i w:val="0"/>
                              <w:color w:val="auto"/>
                              <w:sz w:val="32"/>
                              <w:szCs w:val="32"/>
                            </w:rPr>
                            <w:t xml:space="preserve">  </w:t>
                          </w:r>
                          <w:r>
                            <w:rPr>
                              <w:i w:val="0"/>
                              <w:noProof/>
                              <w:color w:val="auto"/>
                              <w:sz w:val="32"/>
                              <w:szCs w:val="32"/>
                              <w:lang w:eastAsia="en-US"/>
                            </w:rPr>
                            <w:drawing>
                              <wp:inline distT="0" distB="0" distL="0" distR="0" wp14:anchorId="5252F9FB" wp14:editId="3692B5F8">
                                <wp:extent cx="2620573" cy="1247140"/>
                                <wp:effectExtent l="0" t="0" r="0" b="0"/>
                                <wp:docPr id="10" name="Picture 10" descr="../../../../../../../Desktop/Screen%20Shot%202018-06-30%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6-30%20at%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990" cy="1257332"/>
                                        </a:xfrm>
                                        <a:prstGeom prst="rect">
                                          <a:avLst/>
                                        </a:prstGeom>
                                        <a:noFill/>
                                        <a:ln>
                                          <a:noFill/>
                                        </a:ln>
                                      </pic:spPr>
                                    </pic:pic>
                                  </a:graphicData>
                                </a:graphic>
                              </wp:inline>
                            </w:drawing>
                          </w:r>
                        </w:p>
                        <w:p w14:paraId="254BFE13" w14:textId="77777777" w:rsidR="00041929" w:rsidRPr="00B91859" w:rsidRDefault="00041929" w:rsidP="006277B9">
                          <w:pPr>
                            <w:pStyle w:val="Abstract"/>
                            <w:ind w:left="180"/>
                            <w:rPr>
                              <w:i w:val="0"/>
                              <w:color w:val="auto"/>
                              <w:sz w:val="32"/>
                              <w:szCs w:val="32"/>
                            </w:rPr>
                          </w:pPr>
                        </w:p>
                      </w:txbxContent>
                    </v:textbox>
                    <w10:wrap anchorx="page" anchory="margin"/>
                  </v:shape>
                </w:pict>
              </mc:Fallback>
            </mc:AlternateContent>
          </w:r>
        </w:p>
        <w:p w14:paraId="0583666D" w14:textId="18896669" w:rsidR="00496101" w:rsidRPr="006277B9" w:rsidRDefault="002F488D" w:rsidP="00BB15CC">
          <w:pPr>
            <w:rPr>
              <w:color w:val="auto"/>
            </w:rPr>
          </w:pPr>
          <w:r w:rsidRPr="006277B9">
            <w:rPr>
              <w:noProof/>
              <w:color w:val="auto"/>
              <w:lang w:eastAsia="en-US"/>
            </w:rPr>
            <mc:AlternateContent>
              <mc:Choice Requires="wps">
                <w:drawing>
                  <wp:anchor distT="0" distB="0" distL="114300" distR="114300" simplePos="0" relativeHeight="251675648" behindDoc="0" locked="0" layoutInCell="1" allowOverlap="0" wp14:anchorId="2A01733A" wp14:editId="5C8520FE">
                    <wp:simplePos x="0" y="0"/>
                    <wp:positionH relativeFrom="page">
                      <wp:posOffset>622300</wp:posOffset>
                    </wp:positionH>
                    <wp:positionV relativeFrom="margin">
                      <wp:posOffset>7772400</wp:posOffset>
                    </wp:positionV>
                    <wp:extent cx="6858635" cy="1371600"/>
                    <wp:effectExtent l="0" t="0" r="0" b="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63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4CD60" w14:textId="605A937C" w:rsidR="00041929" w:rsidRPr="00B91859" w:rsidRDefault="00041929" w:rsidP="002F488D">
                                <w:pPr>
                                  <w:pStyle w:val="Organization"/>
                                  <w:ind w:left="0"/>
                                  <w:rPr>
                                    <w:color w:val="auto"/>
                                    <w:sz w:val="32"/>
                                    <w:szCs w:val="32"/>
                                  </w:rPr>
                                </w:pPr>
                              </w:p>
                              <w:tbl>
                                <w:tblPr>
                                  <w:tblStyle w:val="FinancialTable"/>
                                  <w:tblW w:w="1032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2700"/>
                                </w:tblGrid>
                                <w:tr w:rsidR="00041929" w:rsidRPr="00B91859" w14:paraId="7E5C340B" w14:textId="77777777" w:rsidTr="00B9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0A07A023" w14:textId="1235E0DF" w:rsidR="00041929" w:rsidRPr="00B91859" w:rsidRDefault="00041929" w:rsidP="002F488D">
                                      <w:pPr>
                                        <w:pStyle w:val="Organization"/>
                                        <w:ind w:left="0"/>
                                        <w:rPr>
                                          <w:color w:val="auto"/>
                                          <w:sz w:val="32"/>
                                          <w:szCs w:val="32"/>
                                        </w:rPr>
                                      </w:pPr>
                                      <w:sdt>
                                        <w:sdtPr>
                                          <w:rPr>
                                            <w:color w:val="auto"/>
                                            <w:sz w:val="32"/>
                                            <w:szCs w:val="32"/>
                                          </w:rPr>
                                          <w:alias w:val="Company"/>
                                          <w:tag w:val=""/>
                                          <w:id w:val="440277167"/>
                                          <w:dataBinding w:prefixMappings="xmlns:ns0='http://schemas.openxmlformats.org/officeDocument/2006/extended-properties' " w:xpath="/ns0:Properties[1]/ns0:Company[1]" w:storeItemID="{6668398D-A668-4E3E-A5EB-62B293D839F1}"/>
                                          <w:text/>
                                        </w:sdtPr>
                                        <w:sdtContent>
                                          <w:r>
                                            <w:rPr>
                                              <w:color w:val="auto"/>
                                              <w:sz w:val="32"/>
                                              <w:szCs w:val="32"/>
                                            </w:rPr>
                                            <w:t>Just</w:t>
                                          </w:r>
                                          <w:r w:rsidR="001D2664">
                                            <w:rPr>
                                              <w:color w:val="auto"/>
                                              <w:sz w:val="32"/>
                                              <w:szCs w:val="32"/>
                                            </w:rPr>
                                            <w:t xml:space="preserve"> </w:t>
                                          </w:r>
                                          <w:r>
                                            <w:rPr>
                                              <w:color w:val="auto"/>
                                              <w:sz w:val="32"/>
                                              <w:szCs w:val="32"/>
                                            </w:rPr>
                                            <w:t xml:space="preserve">Go Boulder                                       July 6 2018                                                                </w:t>
                                          </w:r>
                                        </w:sdtContent>
                                      </w:sdt>
                                    </w:p>
                                  </w:tc>
                                  <w:tc>
                                    <w:tcPr>
                                      <w:tcW w:w="2700" w:type="dxa"/>
                                    </w:tcPr>
                                    <w:p w14:paraId="61972465" w14:textId="1FBD230A" w:rsidR="00041929" w:rsidRPr="00B91859" w:rsidRDefault="00041929" w:rsidP="00B91859">
                                      <w:pPr>
                                        <w:pStyle w:val="Organization"/>
                                        <w:ind w:left="0"/>
                                        <w:jc w:val="right"/>
                                        <w:cnfStyle w:val="100000000000" w:firstRow="1" w:lastRow="0" w:firstColumn="0" w:lastColumn="0" w:oddVBand="0" w:evenVBand="0" w:oddHBand="0" w:evenHBand="0" w:firstRowFirstColumn="0" w:firstRowLastColumn="0" w:lastRowFirstColumn="0" w:lastRowLastColumn="0"/>
                                        <w:rPr>
                                          <w:color w:val="auto"/>
                                          <w:sz w:val="32"/>
                                          <w:szCs w:val="32"/>
                                        </w:rPr>
                                      </w:pPr>
                                    </w:p>
                                  </w:tc>
                                </w:tr>
                              </w:tbl>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5"/>
                                  <w:gridCol w:w="3598"/>
                                  <w:gridCol w:w="3598"/>
                                </w:tblGrid>
                                <w:tr w:rsidR="00041929" w:rsidRPr="006277B9" w14:paraId="31E9F788" w14:textId="77777777" w:rsidTr="00B91859">
                                  <w:trPr>
                                    <w:jc w:val="right"/>
                                  </w:trPr>
                                  <w:tc>
                                    <w:tcPr>
                                      <w:tcW w:w="1666" w:type="pct"/>
                                      <w:tcMar>
                                        <w:bottom w:w="144" w:type="dxa"/>
                                      </w:tcMar>
                                    </w:tcPr>
                                    <w:p w14:paraId="13397EAB" w14:textId="77777777" w:rsidR="00041929" w:rsidRDefault="00041929" w:rsidP="00BB15CC">
                                      <w:pPr>
                                        <w:pStyle w:val="Footer"/>
                                        <w:rPr>
                                          <w:color w:val="auto"/>
                                        </w:rPr>
                                      </w:pPr>
                                      <w:r>
                                        <w:rPr>
                                          <w:color w:val="auto"/>
                                        </w:rPr>
                                        <w:t xml:space="preserve">Yasmin </w:t>
                                      </w:r>
                                      <w:proofErr w:type="spellStart"/>
                                      <w:r>
                                        <w:rPr>
                                          <w:color w:val="auto"/>
                                        </w:rPr>
                                        <w:t>Alshafai</w:t>
                                      </w:r>
                                      <w:proofErr w:type="spellEnd"/>
                                    </w:p>
                                    <w:p w14:paraId="1F792C82" w14:textId="4552FFFE"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r w:rsidRPr="00A52B4F">
                                        <w:rPr>
                                          <w:rFonts w:ascii="Times New Roman" w:eastAsia="Times New Roman" w:hAnsi="Times New Roman" w:cs="Times New Roman"/>
                                          <w:color w:val="000000"/>
                                          <w:sz w:val="24"/>
                                          <w:szCs w:val="24"/>
                                          <w:lang w:eastAsia="en-US"/>
                                        </w:rPr>
                                        <w:t xml:space="preserve">Kyle </w:t>
                                      </w:r>
                                      <w:proofErr w:type="spellStart"/>
                                      <w:r w:rsidRPr="00A52B4F">
                                        <w:rPr>
                                          <w:rFonts w:ascii="Times New Roman" w:eastAsia="Times New Roman" w:hAnsi="Times New Roman" w:cs="Times New Roman"/>
                                          <w:color w:val="000000"/>
                                          <w:sz w:val="24"/>
                                          <w:szCs w:val="24"/>
                                          <w:lang w:eastAsia="en-US"/>
                                        </w:rPr>
                                        <w:t>Gronberg</w:t>
                                      </w:r>
                                      <w:proofErr w:type="spellEnd"/>
                                    </w:p>
                                    <w:p w14:paraId="2B52EEBE" w14:textId="77777777" w:rsidR="00041929" w:rsidRPr="006277B9" w:rsidRDefault="00041929" w:rsidP="00BB15CC">
                                      <w:pPr>
                                        <w:pStyle w:val="Footer"/>
                                        <w:rPr>
                                          <w:color w:val="auto"/>
                                        </w:rPr>
                                      </w:pPr>
                                    </w:p>
                                  </w:tc>
                                  <w:tc>
                                    <w:tcPr>
                                      <w:tcW w:w="1667" w:type="pct"/>
                                      <w:tcMar>
                                        <w:bottom w:w="144" w:type="dxa"/>
                                      </w:tcMar>
                                    </w:tcPr>
                                    <w:p w14:paraId="279DAE1D" w14:textId="5C31DFB5"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r w:rsidRPr="00A52B4F">
                                        <w:rPr>
                                          <w:rFonts w:ascii="Times New Roman" w:eastAsia="Times New Roman" w:hAnsi="Times New Roman" w:cs="Times New Roman"/>
                                          <w:color w:val="000000"/>
                                          <w:sz w:val="24"/>
                                          <w:szCs w:val="24"/>
                                          <w:lang w:eastAsia="en-US"/>
                                        </w:rPr>
                                        <w:t>Kyle Ward</w:t>
                                      </w:r>
                                    </w:p>
                                    <w:p w14:paraId="5C6CC51A" w14:textId="77777777"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r w:rsidRPr="00A52B4F">
                                        <w:rPr>
                                          <w:rFonts w:ascii="Times New Roman" w:eastAsia="Times New Roman" w:hAnsi="Times New Roman" w:cs="Times New Roman"/>
                                          <w:color w:val="000000"/>
                                          <w:sz w:val="24"/>
                                          <w:szCs w:val="24"/>
                                          <w:lang w:eastAsia="en-US"/>
                                        </w:rPr>
                                        <w:t xml:space="preserve">Ali </w:t>
                                      </w:r>
                                      <w:proofErr w:type="spellStart"/>
                                      <w:r w:rsidRPr="00A52B4F">
                                        <w:rPr>
                                          <w:rFonts w:ascii="Times New Roman" w:eastAsia="Times New Roman" w:hAnsi="Times New Roman" w:cs="Times New Roman"/>
                                          <w:color w:val="000000"/>
                                          <w:sz w:val="24"/>
                                          <w:szCs w:val="24"/>
                                          <w:lang w:eastAsia="en-US"/>
                                        </w:rPr>
                                        <w:t>Oustlund</w:t>
                                      </w:r>
                                      <w:proofErr w:type="spellEnd"/>
                                    </w:p>
                                    <w:p w14:paraId="672D6620" w14:textId="36CA38C9" w:rsidR="00041929" w:rsidRPr="006277B9" w:rsidRDefault="00041929" w:rsidP="00BB15CC">
                                      <w:pPr>
                                        <w:pStyle w:val="Footer"/>
                                        <w:rPr>
                                          <w:color w:val="auto"/>
                                        </w:rPr>
                                      </w:pPr>
                                    </w:p>
                                  </w:tc>
                                  <w:tc>
                                    <w:tcPr>
                                      <w:tcW w:w="1667" w:type="pct"/>
                                      <w:tcMar>
                                        <w:bottom w:w="144" w:type="dxa"/>
                                      </w:tcMar>
                                    </w:tcPr>
                                    <w:p w14:paraId="0A44C504" w14:textId="77777777"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proofErr w:type="spellStart"/>
                                      <w:r w:rsidRPr="00A52B4F">
                                        <w:rPr>
                                          <w:rFonts w:ascii="Times New Roman" w:eastAsia="Times New Roman" w:hAnsi="Times New Roman" w:cs="Times New Roman"/>
                                          <w:color w:val="000000"/>
                                          <w:sz w:val="24"/>
                                          <w:szCs w:val="24"/>
                                          <w:lang w:eastAsia="en-US"/>
                                        </w:rPr>
                                        <w:t>Gouri</w:t>
                                      </w:r>
                                      <w:proofErr w:type="spellEnd"/>
                                      <w:r w:rsidRPr="00A52B4F">
                                        <w:rPr>
                                          <w:rFonts w:ascii="Times New Roman" w:eastAsia="Times New Roman" w:hAnsi="Times New Roman" w:cs="Times New Roman"/>
                                          <w:color w:val="000000"/>
                                          <w:sz w:val="24"/>
                                          <w:szCs w:val="24"/>
                                          <w:lang w:eastAsia="en-US"/>
                                        </w:rPr>
                                        <w:t xml:space="preserve"> </w:t>
                                      </w:r>
                                      <w:proofErr w:type="spellStart"/>
                                      <w:r w:rsidRPr="00A52B4F">
                                        <w:rPr>
                                          <w:rFonts w:ascii="Times New Roman" w:eastAsia="Times New Roman" w:hAnsi="Times New Roman" w:cs="Times New Roman"/>
                                          <w:color w:val="000000"/>
                                          <w:sz w:val="24"/>
                                          <w:szCs w:val="24"/>
                                          <w:lang w:eastAsia="en-US"/>
                                        </w:rPr>
                                        <w:t>Yerra</w:t>
                                      </w:r>
                                      <w:proofErr w:type="spellEnd"/>
                                    </w:p>
                                    <w:p w14:paraId="53B3C06D" w14:textId="304A38C8" w:rsidR="00041929" w:rsidRPr="006277B9" w:rsidRDefault="00041929" w:rsidP="00BB15CC">
                                      <w:pPr>
                                        <w:pStyle w:val="Footer"/>
                                        <w:rPr>
                                          <w:color w:val="auto"/>
                                        </w:rPr>
                                      </w:pPr>
                                    </w:p>
                                  </w:tc>
                                </w:tr>
                                <w:tr w:rsidR="00041929" w14:paraId="718494DB" w14:textId="77777777" w:rsidTr="00B91859">
                                  <w:trPr>
                                    <w:trHeight w:hRule="exact" w:val="86"/>
                                    <w:jc w:val="right"/>
                                  </w:trPr>
                                  <w:tc>
                                    <w:tcPr>
                                      <w:tcW w:w="1666" w:type="pct"/>
                                      <w:shd w:val="clear" w:color="auto" w:fill="000000" w:themeFill="text1"/>
                                    </w:tcPr>
                                    <w:p w14:paraId="77C9DF64" w14:textId="77777777" w:rsidR="00041929" w:rsidRDefault="00041929" w:rsidP="00BB15CC">
                                      <w:pPr>
                                        <w:pStyle w:val="Footer"/>
                                      </w:pPr>
                                    </w:p>
                                  </w:tc>
                                  <w:tc>
                                    <w:tcPr>
                                      <w:tcW w:w="1667" w:type="pct"/>
                                      <w:shd w:val="clear" w:color="auto" w:fill="000000" w:themeFill="text1"/>
                                    </w:tcPr>
                                    <w:p w14:paraId="168BE801" w14:textId="77777777" w:rsidR="00041929" w:rsidRDefault="00041929" w:rsidP="00BB15CC">
                                      <w:pPr>
                                        <w:pStyle w:val="Footer"/>
                                      </w:pPr>
                                    </w:p>
                                  </w:tc>
                                  <w:tc>
                                    <w:tcPr>
                                      <w:tcW w:w="1667" w:type="pct"/>
                                      <w:shd w:val="clear" w:color="auto" w:fill="000000" w:themeFill="text1"/>
                                    </w:tcPr>
                                    <w:p w14:paraId="10503EC4" w14:textId="77777777" w:rsidR="00041929" w:rsidRDefault="00041929" w:rsidP="00BB15CC">
                                      <w:pPr>
                                        <w:pStyle w:val="Footer"/>
                                      </w:pPr>
                                    </w:p>
                                  </w:tc>
                                </w:tr>
                              </w:tbl>
                              <w:p w14:paraId="064F837B" w14:textId="77777777" w:rsidR="00041929" w:rsidRDefault="00041929">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733A" id="Text_x0020_Box_x0020_15" o:spid="_x0000_s1027" type="#_x0000_t202" alt="contact info" style="position:absolute;left:0;text-align:left;margin-left:49pt;margin-top:612pt;width:540.05pt;height:10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" o:allowoverlap="f" filled="f" stroked="f" strokeweight=".5pt">
                    <v:textbox inset="0,0,0,0">
                      <w:txbxContent>
                        <w:p w14:paraId="25C4CD60" w14:textId="605A937C" w:rsidR="00041929" w:rsidRPr="00B91859" w:rsidRDefault="00041929" w:rsidP="002F488D">
                          <w:pPr>
                            <w:pStyle w:val="Organization"/>
                            <w:ind w:left="0"/>
                            <w:rPr>
                              <w:color w:val="auto"/>
                              <w:sz w:val="32"/>
                              <w:szCs w:val="32"/>
                            </w:rPr>
                          </w:pPr>
                        </w:p>
                        <w:tbl>
                          <w:tblPr>
                            <w:tblStyle w:val="FinancialTable"/>
                            <w:tblW w:w="1032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2700"/>
                          </w:tblGrid>
                          <w:tr w:rsidR="00041929" w:rsidRPr="00B91859" w14:paraId="7E5C340B" w14:textId="77777777" w:rsidTr="00B9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0A07A023" w14:textId="1235E0DF" w:rsidR="00041929" w:rsidRPr="00B91859" w:rsidRDefault="00041929" w:rsidP="002F488D">
                                <w:pPr>
                                  <w:pStyle w:val="Organization"/>
                                  <w:ind w:left="0"/>
                                  <w:rPr>
                                    <w:color w:val="auto"/>
                                    <w:sz w:val="32"/>
                                    <w:szCs w:val="32"/>
                                  </w:rPr>
                                </w:pPr>
                                <w:sdt>
                                  <w:sdtPr>
                                    <w:rPr>
                                      <w:color w:val="auto"/>
                                      <w:sz w:val="32"/>
                                      <w:szCs w:val="32"/>
                                    </w:rPr>
                                    <w:alias w:val="Company"/>
                                    <w:tag w:val=""/>
                                    <w:id w:val="440277167"/>
                                    <w:dataBinding w:prefixMappings="xmlns:ns0='http://schemas.openxmlformats.org/officeDocument/2006/extended-properties' " w:xpath="/ns0:Properties[1]/ns0:Company[1]" w:storeItemID="{6668398D-A668-4E3E-A5EB-62B293D839F1}"/>
                                    <w:text/>
                                  </w:sdtPr>
                                  <w:sdtContent>
                                    <w:r>
                                      <w:rPr>
                                        <w:color w:val="auto"/>
                                        <w:sz w:val="32"/>
                                        <w:szCs w:val="32"/>
                                      </w:rPr>
                                      <w:t>Just</w:t>
                                    </w:r>
                                    <w:r w:rsidR="001D2664">
                                      <w:rPr>
                                        <w:color w:val="auto"/>
                                        <w:sz w:val="32"/>
                                        <w:szCs w:val="32"/>
                                      </w:rPr>
                                      <w:t xml:space="preserve"> </w:t>
                                    </w:r>
                                    <w:r>
                                      <w:rPr>
                                        <w:color w:val="auto"/>
                                        <w:sz w:val="32"/>
                                        <w:szCs w:val="32"/>
                                      </w:rPr>
                                      <w:t xml:space="preserve">Go Boulder                                       July 6 2018                                                                </w:t>
                                    </w:r>
                                  </w:sdtContent>
                                </w:sdt>
                              </w:p>
                            </w:tc>
                            <w:tc>
                              <w:tcPr>
                                <w:tcW w:w="2700" w:type="dxa"/>
                              </w:tcPr>
                              <w:p w14:paraId="61972465" w14:textId="1FBD230A" w:rsidR="00041929" w:rsidRPr="00B91859" w:rsidRDefault="00041929" w:rsidP="00B91859">
                                <w:pPr>
                                  <w:pStyle w:val="Organization"/>
                                  <w:ind w:left="0"/>
                                  <w:jc w:val="right"/>
                                  <w:cnfStyle w:val="100000000000" w:firstRow="1" w:lastRow="0" w:firstColumn="0" w:lastColumn="0" w:oddVBand="0" w:evenVBand="0" w:oddHBand="0" w:evenHBand="0" w:firstRowFirstColumn="0" w:firstRowLastColumn="0" w:lastRowFirstColumn="0" w:lastRowLastColumn="0"/>
                                  <w:rPr>
                                    <w:color w:val="auto"/>
                                    <w:sz w:val="32"/>
                                    <w:szCs w:val="32"/>
                                  </w:rPr>
                                </w:pPr>
                              </w:p>
                            </w:tc>
                          </w:tr>
                        </w:tbl>
                        <w:tbl>
                          <w:tblPr>
                            <w:tblW w:w="4993"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5"/>
                            <w:gridCol w:w="3598"/>
                            <w:gridCol w:w="3598"/>
                          </w:tblGrid>
                          <w:tr w:rsidR="00041929" w:rsidRPr="006277B9" w14:paraId="31E9F788" w14:textId="77777777" w:rsidTr="00B91859">
                            <w:trPr>
                              <w:jc w:val="right"/>
                            </w:trPr>
                            <w:tc>
                              <w:tcPr>
                                <w:tcW w:w="1666" w:type="pct"/>
                                <w:tcMar>
                                  <w:bottom w:w="144" w:type="dxa"/>
                                </w:tcMar>
                              </w:tcPr>
                              <w:p w14:paraId="13397EAB" w14:textId="77777777" w:rsidR="00041929" w:rsidRDefault="00041929" w:rsidP="00BB15CC">
                                <w:pPr>
                                  <w:pStyle w:val="Footer"/>
                                  <w:rPr>
                                    <w:color w:val="auto"/>
                                  </w:rPr>
                                </w:pPr>
                                <w:r>
                                  <w:rPr>
                                    <w:color w:val="auto"/>
                                  </w:rPr>
                                  <w:t xml:space="preserve">Yasmin </w:t>
                                </w:r>
                                <w:proofErr w:type="spellStart"/>
                                <w:r>
                                  <w:rPr>
                                    <w:color w:val="auto"/>
                                  </w:rPr>
                                  <w:t>Alshafai</w:t>
                                </w:r>
                                <w:proofErr w:type="spellEnd"/>
                              </w:p>
                              <w:p w14:paraId="1F792C82" w14:textId="4552FFFE"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r w:rsidRPr="00A52B4F">
                                  <w:rPr>
                                    <w:rFonts w:ascii="Times New Roman" w:eastAsia="Times New Roman" w:hAnsi="Times New Roman" w:cs="Times New Roman"/>
                                    <w:color w:val="000000"/>
                                    <w:sz w:val="24"/>
                                    <w:szCs w:val="24"/>
                                    <w:lang w:eastAsia="en-US"/>
                                  </w:rPr>
                                  <w:t xml:space="preserve">Kyle </w:t>
                                </w:r>
                                <w:proofErr w:type="spellStart"/>
                                <w:r w:rsidRPr="00A52B4F">
                                  <w:rPr>
                                    <w:rFonts w:ascii="Times New Roman" w:eastAsia="Times New Roman" w:hAnsi="Times New Roman" w:cs="Times New Roman"/>
                                    <w:color w:val="000000"/>
                                    <w:sz w:val="24"/>
                                    <w:szCs w:val="24"/>
                                    <w:lang w:eastAsia="en-US"/>
                                  </w:rPr>
                                  <w:t>Gronberg</w:t>
                                </w:r>
                                <w:proofErr w:type="spellEnd"/>
                              </w:p>
                              <w:p w14:paraId="2B52EEBE" w14:textId="77777777" w:rsidR="00041929" w:rsidRPr="006277B9" w:rsidRDefault="00041929" w:rsidP="00BB15CC">
                                <w:pPr>
                                  <w:pStyle w:val="Footer"/>
                                  <w:rPr>
                                    <w:color w:val="auto"/>
                                  </w:rPr>
                                </w:pPr>
                              </w:p>
                            </w:tc>
                            <w:tc>
                              <w:tcPr>
                                <w:tcW w:w="1667" w:type="pct"/>
                                <w:tcMar>
                                  <w:bottom w:w="144" w:type="dxa"/>
                                </w:tcMar>
                              </w:tcPr>
                              <w:p w14:paraId="279DAE1D" w14:textId="5C31DFB5"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r w:rsidRPr="00A52B4F">
                                  <w:rPr>
                                    <w:rFonts w:ascii="Times New Roman" w:eastAsia="Times New Roman" w:hAnsi="Times New Roman" w:cs="Times New Roman"/>
                                    <w:color w:val="000000"/>
                                    <w:sz w:val="24"/>
                                    <w:szCs w:val="24"/>
                                    <w:lang w:eastAsia="en-US"/>
                                  </w:rPr>
                                  <w:t>Kyle Ward</w:t>
                                </w:r>
                              </w:p>
                              <w:p w14:paraId="5C6CC51A" w14:textId="77777777"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r w:rsidRPr="00A52B4F">
                                  <w:rPr>
                                    <w:rFonts w:ascii="Times New Roman" w:eastAsia="Times New Roman" w:hAnsi="Times New Roman" w:cs="Times New Roman"/>
                                    <w:color w:val="000000"/>
                                    <w:sz w:val="24"/>
                                    <w:szCs w:val="24"/>
                                    <w:lang w:eastAsia="en-US"/>
                                  </w:rPr>
                                  <w:t xml:space="preserve">Ali </w:t>
                                </w:r>
                                <w:proofErr w:type="spellStart"/>
                                <w:r w:rsidRPr="00A52B4F">
                                  <w:rPr>
                                    <w:rFonts w:ascii="Times New Roman" w:eastAsia="Times New Roman" w:hAnsi="Times New Roman" w:cs="Times New Roman"/>
                                    <w:color w:val="000000"/>
                                    <w:sz w:val="24"/>
                                    <w:szCs w:val="24"/>
                                    <w:lang w:eastAsia="en-US"/>
                                  </w:rPr>
                                  <w:t>Oustlund</w:t>
                                </w:r>
                                <w:proofErr w:type="spellEnd"/>
                              </w:p>
                              <w:p w14:paraId="672D6620" w14:textId="36CA38C9" w:rsidR="00041929" w:rsidRPr="006277B9" w:rsidRDefault="00041929" w:rsidP="00BB15CC">
                                <w:pPr>
                                  <w:pStyle w:val="Footer"/>
                                  <w:rPr>
                                    <w:color w:val="auto"/>
                                  </w:rPr>
                                </w:pPr>
                              </w:p>
                            </w:tc>
                            <w:tc>
                              <w:tcPr>
                                <w:tcW w:w="1667" w:type="pct"/>
                                <w:tcMar>
                                  <w:bottom w:w="144" w:type="dxa"/>
                                </w:tcMar>
                              </w:tcPr>
                              <w:p w14:paraId="0A44C504" w14:textId="77777777" w:rsidR="00041929" w:rsidRPr="00A52B4F" w:rsidRDefault="00041929" w:rsidP="00A52B4F">
                                <w:pPr>
                                  <w:spacing w:after="0" w:line="240" w:lineRule="auto"/>
                                  <w:ind w:left="0"/>
                                  <w:rPr>
                                    <w:rFonts w:ascii="Times New Roman" w:eastAsia="Times New Roman" w:hAnsi="Times New Roman" w:cs="Times New Roman"/>
                                    <w:color w:val="auto"/>
                                    <w:sz w:val="24"/>
                                    <w:szCs w:val="24"/>
                                    <w:lang w:eastAsia="en-US"/>
                                  </w:rPr>
                                </w:pPr>
                                <w:proofErr w:type="spellStart"/>
                                <w:r w:rsidRPr="00A52B4F">
                                  <w:rPr>
                                    <w:rFonts w:ascii="Times New Roman" w:eastAsia="Times New Roman" w:hAnsi="Times New Roman" w:cs="Times New Roman"/>
                                    <w:color w:val="000000"/>
                                    <w:sz w:val="24"/>
                                    <w:szCs w:val="24"/>
                                    <w:lang w:eastAsia="en-US"/>
                                  </w:rPr>
                                  <w:t>Gouri</w:t>
                                </w:r>
                                <w:proofErr w:type="spellEnd"/>
                                <w:r w:rsidRPr="00A52B4F">
                                  <w:rPr>
                                    <w:rFonts w:ascii="Times New Roman" w:eastAsia="Times New Roman" w:hAnsi="Times New Roman" w:cs="Times New Roman"/>
                                    <w:color w:val="000000"/>
                                    <w:sz w:val="24"/>
                                    <w:szCs w:val="24"/>
                                    <w:lang w:eastAsia="en-US"/>
                                  </w:rPr>
                                  <w:t xml:space="preserve"> </w:t>
                                </w:r>
                                <w:proofErr w:type="spellStart"/>
                                <w:r w:rsidRPr="00A52B4F">
                                  <w:rPr>
                                    <w:rFonts w:ascii="Times New Roman" w:eastAsia="Times New Roman" w:hAnsi="Times New Roman" w:cs="Times New Roman"/>
                                    <w:color w:val="000000"/>
                                    <w:sz w:val="24"/>
                                    <w:szCs w:val="24"/>
                                    <w:lang w:eastAsia="en-US"/>
                                  </w:rPr>
                                  <w:t>Yerra</w:t>
                                </w:r>
                                <w:proofErr w:type="spellEnd"/>
                              </w:p>
                              <w:p w14:paraId="53B3C06D" w14:textId="304A38C8" w:rsidR="00041929" w:rsidRPr="006277B9" w:rsidRDefault="00041929" w:rsidP="00BB15CC">
                                <w:pPr>
                                  <w:pStyle w:val="Footer"/>
                                  <w:rPr>
                                    <w:color w:val="auto"/>
                                  </w:rPr>
                                </w:pPr>
                              </w:p>
                            </w:tc>
                          </w:tr>
                          <w:tr w:rsidR="00041929" w14:paraId="718494DB" w14:textId="77777777" w:rsidTr="00B91859">
                            <w:trPr>
                              <w:trHeight w:hRule="exact" w:val="86"/>
                              <w:jc w:val="right"/>
                            </w:trPr>
                            <w:tc>
                              <w:tcPr>
                                <w:tcW w:w="1666" w:type="pct"/>
                                <w:shd w:val="clear" w:color="auto" w:fill="000000" w:themeFill="text1"/>
                              </w:tcPr>
                              <w:p w14:paraId="77C9DF64" w14:textId="77777777" w:rsidR="00041929" w:rsidRDefault="00041929" w:rsidP="00BB15CC">
                                <w:pPr>
                                  <w:pStyle w:val="Footer"/>
                                </w:pPr>
                              </w:p>
                            </w:tc>
                            <w:tc>
                              <w:tcPr>
                                <w:tcW w:w="1667" w:type="pct"/>
                                <w:shd w:val="clear" w:color="auto" w:fill="000000" w:themeFill="text1"/>
                              </w:tcPr>
                              <w:p w14:paraId="168BE801" w14:textId="77777777" w:rsidR="00041929" w:rsidRDefault="00041929" w:rsidP="00BB15CC">
                                <w:pPr>
                                  <w:pStyle w:val="Footer"/>
                                </w:pPr>
                              </w:p>
                            </w:tc>
                            <w:tc>
                              <w:tcPr>
                                <w:tcW w:w="1667" w:type="pct"/>
                                <w:shd w:val="clear" w:color="auto" w:fill="000000" w:themeFill="text1"/>
                              </w:tcPr>
                              <w:p w14:paraId="10503EC4" w14:textId="77777777" w:rsidR="00041929" w:rsidRDefault="00041929" w:rsidP="00BB15CC">
                                <w:pPr>
                                  <w:pStyle w:val="Footer"/>
                                </w:pPr>
                              </w:p>
                            </w:tc>
                          </w:tr>
                        </w:tbl>
                        <w:p w14:paraId="064F837B" w14:textId="77777777" w:rsidR="00041929" w:rsidRDefault="00041929">
                          <w:pPr>
                            <w:pStyle w:val="NoSpacing"/>
                          </w:pPr>
                        </w:p>
                      </w:txbxContent>
                    </v:textbox>
                    <w10:wrap type="square" anchorx="page" anchory="margin"/>
                  </v:shape>
                </w:pict>
              </mc:Fallback>
            </mc:AlternateContent>
          </w:r>
          <w:r w:rsidR="00462A92" w:rsidRPr="006277B9">
            <w:rPr>
              <w:color w:val="auto"/>
            </w:rP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1CFD05FE" w14:textId="77777777" w:rsidR="00496101" w:rsidRPr="009F7322" w:rsidRDefault="00462A92" w:rsidP="00720656">
          <w:pPr>
            <w:pStyle w:val="TOCHeading"/>
            <w:rPr>
              <w:color w:val="003300"/>
            </w:rPr>
          </w:pPr>
          <w:r w:rsidRPr="009F7322">
            <w:rPr>
              <w:color w:val="003300"/>
            </w:rPr>
            <w:t>Contents</w:t>
          </w:r>
        </w:p>
        <w:p w14:paraId="35D2585F" w14:textId="77777777" w:rsidR="00F544B7" w:rsidRDefault="00462A92">
          <w:pPr>
            <w:pStyle w:val="TOC1"/>
            <w:rPr>
              <w:rFonts w:eastAsiaTheme="minorEastAsia"/>
              <w:color w:val="auto"/>
              <w:kern w:val="0"/>
              <w:sz w:val="24"/>
              <w:szCs w:val="24"/>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18081957" w:history="1">
            <w:r w:rsidR="00F544B7" w:rsidRPr="005D2082">
              <w:rPr>
                <w:rStyle w:val="Hyperlink"/>
              </w:rPr>
              <w:t>Introduction</w:t>
            </w:r>
            <w:r w:rsidR="00F544B7">
              <w:rPr>
                <w:webHidden/>
              </w:rPr>
              <w:tab/>
            </w:r>
            <w:r w:rsidR="00F544B7">
              <w:rPr>
                <w:webHidden/>
              </w:rPr>
              <w:fldChar w:fldCharType="begin"/>
            </w:r>
            <w:r w:rsidR="00F544B7">
              <w:rPr>
                <w:webHidden/>
              </w:rPr>
              <w:instrText xml:space="preserve"> PAGEREF _Toc518081957 \h </w:instrText>
            </w:r>
            <w:r w:rsidR="00F544B7">
              <w:rPr>
                <w:webHidden/>
              </w:rPr>
            </w:r>
            <w:r w:rsidR="00F544B7">
              <w:rPr>
                <w:webHidden/>
              </w:rPr>
              <w:fldChar w:fldCharType="separate"/>
            </w:r>
            <w:r w:rsidR="00F544B7">
              <w:rPr>
                <w:webHidden/>
              </w:rPr>
              <w:t>1</w:t>
            </w:r>
            <w:r w:rsidR="00F544B7">
              <w:rPr>
                <w:webHidden/>
              </w:rPr>
              <w:fldChar w:fldCharType="end"/>
            </w:r>
          </w:hyperlink>
        </w:p>
        <w:p w14:paraId="61950D73" w14:textId="77777777" w:rsidR="00F544B7" w:rsidRDefault="00F544B7">
          <w:pPr>
            <w:pStyle w:val="TOC1"/>
            <w:rPr>
              <w:rFonts w:eastAsiaTheme="minorEastAsia"/>
              <w:color w:val="auto"/>
              <w:kern w:val="0"/>
              <w:sz w:val="24"/>
              <w:szCs w:val="24"/>
              <w:lang w:eastAsia="en-US"/>
            </w:rPr>
          </w:pPr>
          <w:hyperlink w:anchor="_Toc518081958" w:history="1">
            <w:r w:rsidRPr="005D2082">
              <w:rPr>
                <w:rStyle w:val="Hyperlink"/>
              </w:rPr>
              <w:t>Statement of Scope &amp; Requirements Overview</w:t>
            </w:r>
            <w:r>
              <w:rPr>
                <w:webHidden/>
              </w:rPr>
              <w:tab/>
            </w:r>
            <w:r>
              <w:rPr>
                <w:webHidden/>
              </w:rPr>
              <w:fldChar w:fldCharType="begin"/>
            </w:r>
            <w:r>
              <w:rPr>
                <w:webHidden/>
              </w:rPr>
              <w:instrText xml:space="preserve"> PAGEREF _Toc518081958 \h </w:instrText>
            </w:r>
            <w:r>
              <w:rPr>
                <w:webHidden/>
              </w:rPr>
            </w:r>
            <w:r>
              <w:rPr>
                <w:webHidden/>
              </w:rPr>
              <w:fldChar w:fldCharType="separate"/>
            </w:r>
            <w:r>
              <w:rPr>
                <w:webHidden/>
              </w:rPr>
              <w:t>3</w:t>
            </w:r>
            <w:r>
              <w:rPr>
                <w:webHidden/>
              </w:rPr>
              <w:fldChar w:fldCharType="end"/>
            </w:r>
          </w:hyperlink>
        </w:p>
        <w:p w14:paraId="2E31E5EC" w14:textId="77777777" w:rsidR="00F544B7" w:rsidRDefault="00F544B7">
          <w:pPr>
            <w:pStyle w:val="TOC1"/>
            <w:rPr>
              <w:rFonts w:eastAsiaTheme="minorEastAsia"/>
              <w:color w:val="auto"/>
              <w:kern w:val="0"/>
              <w:sz w:val="24"/>
              <w:szCs w:val="24"/>
              <w:lang w:eastAsia="en-US"/>
            </w:rPr>
          </w:pPr>
          <w:hyperlink w:anchor="_Toc518081959" w:history="1">
            <w:r w:rsidRPr="005D2082">
              <w:rPr>
                <w:rStyle w:val="Hyperlink"/>
              </w:rPr>
              <w:t>Testing Description</w:t>
            </w:r>
            <w:r>
              <w:rPr>
                <w:webHidden/>
              </w:rPr>
              <w:tab/>
            </w:r>
            <w:r>
              <w:rPr>
                <w:webHidden/>
              </w:rPr>
              <w:fldChar w:fldCharType="begin"/>
            </w:r>
            <w:r>
              <w:rPr>
                <w:webHidden/>
              </w:rPr>
              <w:instrText xml:space="preserve"> PAGEREF _Toc518081959 \h </w:instrText>
            </w:r>
            <w:r>
              <w:rPr>
                <w:webHidden/>
              </w:rPr>
            </w:r>
            <w:r>
              <w:rPr>
                <w:webHidden/>
              </w:rPr>
              <w:fldChar w:fldCharType="separate"/>
            </w:r>
            <w:r>
              <w:rPr>
                <w:webHidden/>
              </w:rPr>
              <w:t>5</w:t>
            </w:r>
            <w:r>
              <w:rPr>
                <w:webHidden/>
              </w:rPr>
              <w:fldChar w:fldCharType="end"/>
            </w:r>
          </w:hyperlink>
        </w:p>
        <w:p w14:paraId="4B4E4CD9" w14:textId="77777777" w:rsidR="00F544B7" w:rsidRDefault="00F544B7">
          <w:pPr>
            <w:pStyle w:val="TOC1"/>
            <w:rPr>
              <w:rFonts w:eastAsiaTheme="minorEastAsia"/>
              <w:color w:val="auto"/>
              <w:kern w:val="0"/>
              <w:sz w:val="24"/>
              <w:szCs w:val="24"/>
              <w:lang w:eastAsia="en-US"/>
            </w:rPr>
          </w:pPr>
          <w:hyperlink w:anchor="_Toc518081960" w:history="1">
            <w:r w:rsidRPr="005D2082">
              <w:rPr>
                <w:rStyle w:val="Hyperlink"/>
              </w:rPr>
              <w:t>Conclusion</w:t>
            </w:r>
            <w:r>
              <w:rPr>
                <w:webHidden/>
              </w:rPr>
              <w:tab/>
            </w:r>
            <w:r>
              <w:rPr>
                <w:webHidden/>
              </w:rPr>
              <w:fldChar w:fldCharType="begin"/>
            </w:r>
            <w:r>
              <w:rPr>
                <w:webHidden/>
              </w:rPr>
              <w:instrText xml:space="preserve"> PAGEREF _Toc518081960 \h </w:instrText>
            </w:r>
            <w:r>
              <w:rPr>
                <w:webHidden/>
              </w:rPr>
            </w:r>
            <w:r>
              <w:rPr>
                <w:webHidden/>
              </w:rPr>
              <w:fldChar w:fldCharType="separate"/>
            </w:r>
            <w:r>
              <w:rPr>
                <w:webHidden/>
              </w:rPr>
              <w:t>9</w:t>
            </w:r>
            <w:r>
              <w:rPr>
                <w:webHidden/>
              </w:rPr>
              <w:fldChar w:fldCharType="end"/>
            </w:r>
          </w:hyperlink>
        </w:p>
        <w:p w14:paraId="31197940" w14:textId="77777777" w:rsidR="00496101" w:rsidRDefault="00462A92" w:rsidP="00BB15CC">
          <w:pPr>
            <w:rPr>
              <w:b/>
              <w:bCs/>
              <w:noProof/>
            </w:rPr>
          </w:pPr>
          <w:r>
            <w:fldChar w:fldCharType="end"/>
          </w:r>
        </w:p>
      </w:sdtContent>
    </w:sdt>
    <w:p w14:paraId="394D64F7" w14:textId="77777777" w:rsidR="00E85D31" w:rsidRDefault="00E85D31" w:rsidP="00BB15CC">
      <w:pPr>
        <w:sectPr w:rsidR="00E85D31" w:rsidSect="00A5506B">
          <w:pgSz w:w="12240" w:h="15840" w:code="1"/>
          <w:pgMar w:top="1080" w:right="720" w:bottom="1008" w:left="2160" w:header="1080" w:footer="720" w:gutter="0"/>
          <w:pgNumType w:fmt="lowerRoman" w:start="0"/>
          <w:cols w:space="708"/>
          <w:titlePg/>
          <w:docGrid w:linePitch="360"/>
        </w:sectPr>
      </w:pPr>
      <w:bookmarkStart w:id="0" w:name="_GoBack"/>
      <w:bookmarkEnd w:id="0"/>
    </w:p>
    <w:p w14:paraId="692733F7" w14:textId="77777777" w:rsidR="00E85D31" w:rsidRPr="00A00AFA" w:rsidRDefault="00E85D31" w:rsidP="00720656">
      <w:pPr>
        <w:pStyle w:val="Heading1"/>
      </w:pPr>
      <w:bookmarkStart w:id="1" w:name="_Toc439994665"/>
      <w:bookmarkStart w:id="2" w:name="_Toc379807094"/>
      <w:bookmarkStart w:id="3" w:name="_Toc518081957"/>
      <w:r w:rsidRPr="00A00AFA">
        <w:lastRenderedPageBreak/>
        <w:t>Introduction</w:t>
      </w:r>
      <w:bookmarkEnd w:id="1"/>
      <w:bookmarkEnd w:id="2"/>
      <w:bookmarkEnd w:id="3"/>
    </w:p>
    <w:p w14:paraId="186F35A6" w14:textId="7D69E6AF" w:rsidR="00F71BF0" w:rsidRDefault="00F71BF0" w:rsidP="00BB15CC">
      <w:pPr>
        <w:pStyle w:val="Heading2"/>
      </w:pPr>
      <w:bookmarkStart w:id="4" w:name="_Toc379807095"/>
      <w:r>
        <w:t>Intro goes here</w:t>
      </w:r>
    </w:p>
    <w:p w14:paraId="73EE7F01" w14:textId="77777777" w:rsidR="00E85D31" w:rsidRPr="00A00AFA" w:rsidRDefault="00E85D31" w:rsidP="00BB15CC">
      <w:pPr>
        <w:pStyle w:val="Heading2"/>
      </w:pPr>
      <w:r w:rsidRPr="00A00AFA">
        <w:t>Project Background</w:t>
      </w:r>
      <w:bookmarkEnd w:id="4"/>
    </w:p>
    <w:p w14:paraId="4F106E2D" w14:textId="77777777" w:rsidR="00EA216C" w:rsidRDefault="00EA216C" w:rsidP="00EA216C">
      <w:pPr>
        <w:ind w:left="0"/>
      </w:pPr>
    </w:p>
    <w:p w14:paraId="445F8472" w14:textId="77777777" w:rsidR="00E85D31" w:rsidRDefault="00E85D31" w:rsidP="00BB15CC">
      <w:pPr>
        <w:pStyle w:val="Heading2"/>
      </w:pPr>
      <w:bookmarkStart w:id="5" w:name="_Toc379807096"/>
      <w:bookmarkStart w:id="6" w:name="_Toc336367492"/>
      <w:r>
        <w:t>Goals &amp; Objectives</w:t>
      </w:r>
      <w:bookmarkEnd w:id="5"/>
    </w:p>
    <w:p w14:paraId="1CB1D758" w14:textId="77777777" w:rsidR="00E85D31" w:rsidRDefault="00E85D31" w:rsidP="00BB15CC">
      <w:pPr>
        <w:pStyle w:val="Heading2"/>
      </w:pPr>
      <w:bookmarkStart w:id="7" w:name="_Toc379807097"/>
      <w:r>
        <w:t>Stakeholders</w:t>
      </w:r>
      <w:bookmarkEnd w:id="6"/>
      <w:bookmarkEnd w:id="7"/>
    </w:p>
    <w:p w14:paraId="6D9EFEE4" w14:textId="62C3CF6B" w:rsidR="00E85D31" w:rsidRDefault="00E85D31" w:rsidP="00BB15CC">
      <w:pPr>
        <w:rPr>
          <w:sz w:val="24"/>
          <w:szCs w:val="24"/>
        </w:rPr>
      </w:pPr>
    </w:p>
    <w:p w14:paraId="0CF921DA" w14:textId="77777777" w:rsidR="00F71BF0" w:rsidRDefault="00F71BF0" w:rsidP="00BB15CC">
      <w:pPr>
        <w:rPr>
          <w:sz w:val="24"/>
          <w:szCs w:val="24"/>
        </w:rPr>
      </w:pPr>
    </w:p>
    <w:p w14:paraId="4C9463D6" w14:textId="77777777" w:rsidR="00F71BF0" w:rsidRDefault="00F71BF0" w:rsidP="00BB15CC">
      <w:pPr>
        <w:rPr>
          <w:sz w:val="24"/>
          <w:szCs w:val="24"/>
        </w:rPr>
      </w:pPr>
    </w:p>
    <w:p w14:paraId="42F38C36" w14:textId="77777777" w:rsidR="00F71BF0" w:rsidRDefault="00F71BF0" w:rsidP="00BB15CC">
      <w:pPr>
        <w:rPr>
          <w:sz w:val="24"/>
          <w:szCs w:val="24"/>
        </w:rPr>
      </w:pPr>
    </w:p>
    <w:p w14:paraId="1456CD16" w14:textId="77777777" w:rsidR="00F71BF0" w:rsidRDefault="00F71BF0" w:rsidP="00BB15CC">
      <w:pPr>
        <w:rPr>
          <w:sz w:val="24"/>
          <w:szCs w:val="24"/>
        </w:rPr>
      </w:pPr>
    </w:p>
    <w:p w14:paraId="610673D2" w14:textId="77777777" w:rsidR="00F71BF0" w:rsidRDefault="00F71BF0" w:rsidP="00BB15CC">
      <w:pPr>
        <w:rPr>
          <w:sz w:val="24"/>
          <w:szCs w:val="24"/>
        </w:rPr>
      </w:pPr>
    </w:p>
    <w:p w14:paraId="4F962D48" w14:textId="77777777" w:rsidR="00F71BF0" w:rsidRDefault="00F71BF0" w:rsidP="00BB15CC">
      <w:pPr>
        <w:rPr>
          <w:sz w:val="24"/>
          <w:szCs w:val="24"/>
        </w:rPr>
      </w:pPr>
    </w:p>
    <w:p w14:paraId="4F5415DF" w14:textId="77777777" w:rsidR="00F71BF0" w:rsidRDefault="00F71BF0" w:rsidP="00BB15CC">
      <w:pPr>
        <w:rPr>
          <w:sz w:val="24"/>
          <w:szCs w:val="24"/>
        </w:rPr>
      </w:pPr>
    </w:p>
    <w:p w14:paraId="419D67E6" w14:textId="77777777" w:rsidR="00F71BF0" w:rsidRDefault="00F71BF0" w:rsidP="00F71BF0">
      <w:pPr>
        <w:pStyle w:val="Heading2"/>
        <w:ind w:left="0"/>
      </w:pPr>
      <w:bookmarkStart w:id="8" w:name="_Toc379807098"/>
    </w:p>
    <w:p w14:paraId="4EA7C263" w14:textId="77777777" w:rsidR="00F71BF0" w:rsidRDefault="00F71BF0" w:rsidP="00182604">
      <w:pPr>
        <w:pStyle w:val="Heading2"/>
      </w:pPr>
    </w:p>
    <w:p w14:paraId="14D93605" w14:textId="77777777" w:rsidR="00F71BF0" w:rsidRDefault="00F71BF0" w:rsidP="00182604">
      <w:pPr>
        <w:pStyle w:val="Heading2"/>
      </w:pPr>
    </w:p>
    <w:p w14:paraId="75BAE1CB" w14:textId="77777777" w:rsidR="00F71BF0" w:rsidRDefault="00F71BF0" w:rsidP="00F71BF0">
      <w:pPr>
        <w:pStyle w:val="Heading2"/>
        <w:ind w:left="0"/>
      </w:pPr>
    </w:p>
    <w:p w14:paraId="5382406E" w14:textId="77777777" w:rsidR="00F71BF0" w:rsidRDefault="00F71BF0" w:rsidP="00F71BF0"/>
    <w:p w14:paraId="4A4BE744" w14:textId="77777777" w:rsidR="00F71BF0" w:rsidRPr="00F71BF0" w:rsidRDefault="00F71BF0" w:rsidP="00F71BF0"/>
    <w:p w14:paraId="70CFD1F3" w14:textId="77777777" w:rsidR="00720656" w:rsidRDefault="00720656" w:rsidP="00182604">
      <w:pPr>
        <w:pStyle w:val="Heading2"/>
      </w:pPr>
      <w:r>
        <w:lastRenderedPageBreak/>
        <w:t>Current Situation and Problems/Opportunities</w:t>
      </w:r>
    </w:p>
    <w:p w14:paraId="0187E51C" w14:textId="77777777" w:rsidR="00F01117" w:rsidRDefault="00F01117" w:rsidP="00285176">
      <w:pPr>
        <w:rPr>
          <w:sz w:val="24"/>
          <w:szCs w:val="24"/>
        </w:rPr>
      </w:pPr>
    </w:p>
    <w:p w14:paraId="46EE980C" w14:textId="77777777" w:rsidR="00F71BF0" w:rsidRDefault="00F71BF0" w:rsidP="00285176"/>
    <w:p w14:paraId="556D087C" w14:textId="77777777" w:rsidR="00F01117" w:rsidRDefault="00F01117" w:rsidP="00285176"/>
    <w:p w14:paraId="52EB686B" w14:textId="77777777" w:rsidR="00F01117" w:rsidRDefault="00F01117" w:rsidP="00285176"/>
    <w:p w14:paraId="2C11C157" w14:textId="77777777" w:rsidR="00F01117" w:rsidRDefault="00F01117" w:rsidP="00285176"/>
    <w:p w14:paraId="4032F2BC" w14:textId="77777777" w:rsidR="00F01117" w:rsidRDefault="00F01117" w:rsidP="00285176"/>
    <w:p w14:paraId="7D96DEC0" w14:textId="77777777" w:rsidR="00F01117" w:rsidRDefault="00F01117" w:rsidP="00285176"/>
    <w:p w14:paraId="1FEC5E65" w14:textId="77777777" w:rsidR="00F01117" w:rsidRDefault="00F01117" w:rsidP="00285176"/>
    <w:p w14:paraId="49EDF8DF" w14:textId="77777777" w:rsidR="00F01117" w:rsidRDefault="00F01117" w:rsidP="00285176"/>
    <w:p w14:paraId="497154FC" w14:textId="77777777" w:rsidR="00F01117" w:rsidRDefault="00F01117" w:rsidP="00285176">
      <w:pPr>
        <w:rPr>
          <w:b/>
          <w:sz w:val="28"/>
          <w:szCs w:val="28"/>
        </w:rPr>
      </w:pPr>
    </w:p>
    <w:p w14:paraId="1BD61673" w14:textId="77777777" w:rsidR="00F01117" w:rsidRDefault="00F01117" w:rsidP="00285176">
      <w:pPr>
        <w:rPr>
          <w:b/>
          <w:sz w:val="28"/>
          <w:szCs w:val="28"/>
        </w:rPr>
      </w:pPr>
    </w:p>
    <w:p w14:paraId="7F27F784" w14:textId="77777777" w:rsidR="00F01117" w:rsidRDefault="00F01117" w:rsidP="00285176">
      <w:pPr>
        <w:rPr>
          <w:b/>
          <w:sz w:val="28"/>
          <w:szCs w:val="28"/>
        </w:rPr>
      </w:pPr>
    </w:p>
    <w:p w14:paraId="3B4F7691" w14:textId="77777777" w:rsidR="00F01117" w:rsidRDefault="00F01117" w:rsidP="00285176">
      <w:pPr>
        <w:rPr>
          <w:b/>
          <w:sz w:val="28"/>
          <w:szCs w:val="28"/>
        </w:rPr>
      </w:pPr>
    </w:p>
    <w:p w14:paraId="72847D01" w14:textId="77777777" w:rsidR="00F01117" w:rsidRDefault="00F01117" w:rsidP="00285176">
      <w:pPr>
        <w:rPr>
          <w:b/>
          <w:sz w:val="28"/>
          <w:szCs w:val="28"/>
        </w:rPr>
      </w:pPr>
    </w:p>
    <w:p w14:paraId="5FBC7185" w14:textId="77777777" w:rsidR="00F01117" w:rsidRDefault="00F01117" w:rsidP="00285176">
      <w:pPr>
        <w:rPr>
          <w:b/>
          <w:sz w:val="28"/>
          <w:szCs w:val="28"/>
        </w:rPr>
      </w:pPr>
    </w:p>
    <w:p w14:paraId="5B5BD35B" w14:textId="77777777" w:rsidR="00F01117" w:rsidRDefault="00F01117" w:rsidP="00285176">
      <w:pPr>
        <w:rPr>
          <w:b/>
          <w:sz w:val="28"/>
          <w:szCs w:val="28"/>
        </w:rPr>
      </w:pPr>
    </w:p>
    <w:p w14:paraId="6CC8344E" w14:textId="77777777" w:rsidR="00F01117" w:rsidRDefault="00F01117" w:rsidP="00285176">
      <w:pPr>
        <w:rPr>
          <w:b/>
          <w:sz w:val="28"/>
          <w:szCs w:val="28"/>
        </w:rPr>
      </w:pPr>
    </w:p>
    <w:p w14:paraId="578B83E7" w14:textId="77777777" w:rsidR="00F01117" w:rsidRDefault="00F01117" w:rsidP="00285176">
      <w:pPr>
        <w:rPr>
          <w:b/>
          <w:sz w:val="28"/>
          <w:szCs w:val="28"/>
        </w:rPr>
      </w:pPr>
    </w:p>
    <w:p w14:paraId="02FF1B5F" w14:textId="6680899F" w:rsidR="00285176" w:rsidRDefault="00285176" w:rsidP="00D1158E">
      <w:pPr>
        <w:ind w:left="-1350"/>
      </w:pPr>
    </w:p>
    <w:p w14:paraId="0FC9CF2D" w14:textId="77777777" w:rsidR="00D1158E" w:rsidRDefault="00D1158E" w:rsidP="00720656"/>
    <w:p w14:paraId="4C1DA5A6" w14:textId="77777777" w:rsidR="00D1158E" w:rsidRDefault="00D1158E" w:rsidP="00720656"/>
    <w:p w14:paraId="2868B9E8" w14:textId="77777777" w:rsidR="00D1158E" w:rsidRDefault="00D1158E" w:rsidP="00D1158E">
      <w:pPr>
        <w:ind w:left="0"/>
      </w:pPr>
    </w:p>
    <w:p w14:paraId="54B0C2A3" w14:textId="77777777" w:rsidR="00447A00" w:rsidRPr="00A00AFA" w:rsidRDefault="00447A00" w:rsidP="00720656">
      <w:pPr>
        <w:pStyle w:val="Heading1"/>
      </w:pPr>
      <w:bookmarkStart w:id="9" w:name="_Toc518081958"/>
      <w:r w:rsidRPr="00720656">
        <w:lastRenderedPageBreak/>
        <w:t>Statement</w:t>
      </w:r>
      <w:r>
        <w:t xml:space="preserve"> of Scope</w:t>
      </w:r>
      <w:r w:rsidR="006A52D4">
        <w:t xml:space="preserve"> &amp; Requirements Overview</w:t>
      </w:r>
      <w:bookmarkEnd w:id="9"/>
    </w:p>
    <w:bookmarkEnd w:id="8"/>
    <w:p w14:paraId="3B263345" w14:textId="77777777" w:rsidR="00F01117" w:rsidRDefault="00F01117" w:rsidP="00BB15CC">
      <w:pPr>
        <w:rPr>
          <w:sz w:val="24"/>
        </w:rPr>
      </w:pPr>
    </w:p>
    <w:p w14:paraId="4389A699" w14:textId="77777777" w:rsidR="00F01117" w:rsidRDefault="00F01117" w:rsidP="00BB15CC">
      <w:pPr>
        <w:rPr>
          <w:sz w:val="24"/>
        </w:rPr>
      </w:pPr>
    </w:p>
    <w:p w14:paraId="12C90ED5" w14:textId="77777777" w:rsidR="00F01117" w:rsidRDefault="00F01117" w:rsidP="00BB15CC">
      <w:pPr>
        <w:rPr>
          <w:sz w:val="24"/>
        </w:rPr>
      </w:pPr>
    </w:p>
    <w:p w14:paraId="464AAD49" w14:textId="77777777" w:rsidR="00F01117" w:rsidRDefault="00F01117" w:rsidP="00BB15CC">
      <w:pPr>
        <w:rPr>
          <w:sz w:val="24"/>
        </w:rPr>
      </w:pPr>
    </w:p>
    <w:p w14:paraId="39E6B44B" w14:textId="77777777" w:rsidR="00F01117" w:rsidRDefault="00F01117" w:rsidP="00BB15CC">
      <w:pPr>
        <w:rPr>
          <w:sz w:val="24"/>
        </w:rPr>
      </w:pPr>
    </w:p>
    <w:p w14:paraId="629F74DD" w14:textId="77777777" w:rsidR="00F01117" w:rsidRDefault="00F01117" w:rsidP="00BB15CC">
      <w:pPr>
        <w:rPr>
          <w:sz w:val="24"/>
        </w:rPr>
      </w:pPr>
    </w:p>
    <w:p w14:paraId="1A533767" w14:textId="77777777" w:rsidR="00F01117" w:rsidRDefault="00F01117" w:rsidP="00BB15CC">
      <w:pPr>
        <w:rPr>
          <w:sz w:val="24"/>
        </w:rPr>
      </w:pPr>
    </w:p>
    <w:p w14:paraId="05811A3A" w14:textId="77777777" w:rsidR="00F01117" w:rsidRDefault="00F01117" w:rsidP="00BB15CC">
      <w:pPr>
        <w:rPr>
          <w:sz w:val="24"/>
        </w:rPr>
      </w:pPr>
    </w:p>
    <w:p w14:paraId="44D7D233" w14:textId="77777777" w:rsidR="00F01117" w:rsidRDefault="00F01117" w:rsidP="00BB15CC">
      <w:pPr>
        <w:rPr>
          <w:sz w:val="24"/>
        </w:rPr>
      </w:pPr>
    </w:p>
    <w:p w14:paraId="26A7D209" w14:textId="77777777" w:rsidR="00F01117" w:rsidRDefault="00F01117" w:rsidP="00BB15CC">
      <w:pPr>
        <w:rPr>
          <w:sz w:val="24"/>
        </w:rPr>
      </w:pPr>
    </w:p>
    <w:p w14:paraId="0F315F24" w14:textId="77777777" w:rsidR="00F01117" w:rsidRDefault="00F01117" w:rsidP="00BB15CC">
      <w:pPr>
        <w:rPr>
          <w:sz w:val="24"/>
        </w:rPr>
      </w:pPr>
    </w:p>
    <w:p w14:paraId="6C2C8FE5" w14:textId="77777777" w:rsidR="00041929" w:rsidRDefault="00041929" w:rsidP="00BB15CC">
      <w:pPr>
        <w:rPr>
          <w:sz w:val="24"/>
        </w:rPr>
      </w:pPr>
    </w:p>
    <w:p w14:paraId="5550399E" w14:textId="77777777" w:rsidR="00D31E9B" w:rsidRDefault="00D31E9B" w:rsidP="00BB15CC">
      <w:pPr>
        <w:rPr>
          <w:sz w:val="24"/>
        </w:rPr>
      </w:pPr>
    </w:p>
    <w:p w14:paraId="01BF562B" w14:textId="77777777" w:rsidR="00D31E9B" w:rsidRDefault="00D31E9B" w:rsidP="00BB15CC">
      <w:pPr>
        <w:rPr>
          <w:sz w:val="24"/>
        </w:rPr>
      </w:pPr>
    </w:p>
    <w:p w14:paraId="24595516" w14:textId="77777777" w:rsidR="00D31E9B" w:rsidRDefault="00D31E9B" w:rsidP="00BB15CC">
      <w:pPr>
        <w:rPr>
          <w:sz w:val="24"/>
        </w:rPr>
      </w:pPr>
    </w:p>
    <w:p w14:paraId="1221FFF1" w14:textId="77777777" w:rsidR="00D31E9B" w:rsidRDefault="00D31E9B" w:rsidP="00BB15CC">
      <w:pPr>
        <w:rPr>
          <w:sz w:val="24"/>
        </w:rPr>
      </w:pPr>
    </w:p>
    <w:p w14:paraId="3D648DF4" w14:textId="77777777" w:rsidR="00D31E9B" w:rsidRDefault="00D31E9B" w:rsidP="00BB15CC">
      <w:pPr>
        <w:rPr>
          <w:sz w:val="24"/>
        </w:rPr>
      </w:pPr>
    </w:p>
    <w:p w14:paraId="55A69578" w14:textId="77777777" w:rsidR="00D31E9B" w:rsidRDefault="00D31E9B" w:rsidP="00BB15CC">
      <w:pPr>
        <w:rPr>
          <w:sz w:val="24"/>
        </w:rPr>
      </w:pPr>
    </w:p>
    <w:p w14:paraId="72C0EF89" w14:textId="77777777" w:rsidR="00D31E9B" w:rsidRDefault="00D31E9B" w:rsidP="00BB15CC">
      <w:pPr>
        <w:rPr>
          <w:sz w:val="24"/>
        </w:rPr>
      </w:pPr>
    </w:p>
    <w:p w14:paraId="6EB25DE4" w14:textId="77777777" w:rsidR="00D31E9B" w:rsidRDefault="00D31E9B" w:rsidP="00BB15CC">
      <w:pPr>
        <w:rPr>
          <w:sz w:val="24"/>
        </w:rPr>
      </w:pPr>
    </w:p>
    <w:p w14:paraId="631327C2" w14:textId="77777777" w:rsidR="00041929" w:rsidRPr="00F01117" w:rsidRDefault="00041929" w:rsidP="00BB15CC">
      <w:pPr>
        <w:rPr>
          <w:sz w:val="24"/>
        </w:rPr>
      </w:pPr>
    </w:p>
    <w:p w14:paraId="741BA092" w14:textId="77777777" w:rsidR="00AE253F" w:rsidRPr="00AE253F" w:rsidRDefault="00AE253F" w:rsidP="00AE253F">
      <w:pPr>
        <w:rPr>
          <w:b/>
          <w:sz w:val="28"/>
          <w:szCs w:val="28"/>
        </w:rPr>
      </w:pPr>
      <w:r>
        <w:rPr>
          <w:b/>
          <w:sz w:val="28"/>
          <w:szCs w:val="28"/>
        </w:rPr>
        <w:lastRenderedPageBreak/>
        <w:t>Use Case Diagram</w:t>
      </w:r>
    </w:p>
    <w:p w14:paraId="62EBFF97" w14:textId="768EB0ED" w:rsidR="00AE253F" w:rsidRDefault="00D31E9B" w:rsidP="00BB15CC">
      <w:pPr>
        <w:rPr>
          <w:b/>
        </w:rPr>
      </w:pPr>
      <w:r>
        <w:rPr>
          <w:b/>
        </w:rPr>
        <w:t xml:space="preserve">Diagram goes here </w:t>
      </w:r>
    </w:p>
    <w:p w14:paraId="12B93C1E" w14:textId="70E92F97" w:rsidR="006A52D4" w:rsidRDefault="006A52D4" w:rsidP="00271AC7"/>
    <w:p w14:paraId="674412D4" w14:textId="77777777" w:rsidR="00271AC7" w:rsidRDefault="00271AC7" w:rsidP="00271AC7"/>
    <w:tbl>
      <w:tblPr>
        <w:tblStyle w:val="TableGrid"/>
        <w:tblW w:w="0" w:type="auto"/>
        <w:tblInd w:w="-725" w:type="dxa"/>
        <w:tblLook w:val="04A0" w:firstRow="1" w:lastRow="0" w:firstColumn="1" w:lastColumn="0" w:noHBand="0" w:noVBand="1"/>
      </w:tblPr>
      <w:tblGrid>
        <w:gridCol w:w="2091"/>
        <w:gridCol w:w="7269"/>
      </w:tblGrid>
      <w:tr w:rsidR="00271AC7" w:rsidRPr="009970D9" w14:paraId="5FBB1266" w14:textId="77777777" w:rsidTr="00271AC7">
        <w:trPr>
          <w:cnfStyle w:val="100000000000" w:firstRow="1" w:lastRow="0" w:firstColumn="0" w:lastColumn="0" w:oddVBand="0" w:evenVBand="0" w:oddHBand="0" w:evenHBand="0" w:firstRowFirstColumn="0" w:firstRowLastColumn="0" w:lastRowFirstColumn="0" w:lastRowLastColumn="0"/>
        </w:trPr>
        <w:tc>
          <w:tcPr>
            <w:tcW w:w="9360" w:type="dxa"/>
            <w:gridSpan w:val="2"/>
            <w:shd w:val="clear" w:color="auto" w:fill="F2F2F2" w:themeFill="background1" w:themeFillShade="F2"/>
          </w:tcPr>
          <w:p w14:paraId="3993373E" w14:textId="77777777" w:rsidR="00271AC7" w:rsidRPr="009970D9" w:rsidRDefault="00271AC7" w:rsidP="00271AC7">
            <w:pPr>
              <w:keepLines/>
              <w:rPr>
                <w:b w:val="0"/>
              </w:rPr>
            </w:pPr>
            <w:r>
              <w:t>Actors</w:t>
            </w:r>
          </w:p>
        </w:tc>
      </w:tr>
      <w:tr w:rsidR="00271AC7" w:rsidRPr="00271AC7" w14:paraId="606A4D56" w14:textId="77777777" w:rsidTr="00271AC7">
        <w:tc>
          <w:tcPr>
            <w:tcW w:w="2091" w:type="dxa"/>
            <w:shd w:val="clear" w:color="auto" w:fill="F2F2F2" w:themeFill="background1" w:themeFillShade="F2"/>
          </w:tcPr>
          <w:p w14:paraId="26BDBAD5" w14:textId="77777777" w:rsidR="00271AC7" w:rsidRPr="00271AC7" w:rsidRDefault="00271AC7" w:rsidP="00271AC7">
            <w:pPr>
              <w:keepLines/>
              <w:ind w:left="4"/>
              <w:rPr>
                <w:b/>
              </w:rPr>
            </w:pPr>
            <w:r w:rsidRPr="00271AC7">
              <w:rPr>
                <w:b/>
              </w:rPr>
              <w:br w:type="page"/>
              <w:t>Actor Name</w:t>
            </w:r>
          </w:p>
        </w:tc>
        <w:tc>
          <w:tcPr>
            <w:tcW w:w="7269" w:type="dxa"/>
            <w:shd w:val="clear" w:color="auto" w:fill="F2F2F2" w:themeFill="background1" w:themeFillShade="F2"/>
          </w:tcPr>
          <w:p w14:paraId="57B546CF" w14:textId="77777777" w:rsidR="00271AC7" w:rsidRPr="00271AC7" w:rsidRDefault="00271AC7" w:rsidP="00271AC7">
            <w:pPr>
              <w:keepLines/>
              <w:ind w:left="71"/>
              <w:rPr>
                <w:b/>
              </w:rPr>
            </w:pPr>
            <w:r w:rsidRPr="00271AC7">
              <w:rPr>
                <w:b/>
              </w:rPr>
              <w:t>Definition</w:t>
            </w:r>
            <w:r w:rsidR="0036463D">
              <w:rPr>
                <w:b/>
              </w:rPr>
              <w:t xml:space="preserve"> / Description</w:t>
            </w:r>
          </w:p>
        </w:tc>
      </w:tr>
      <w:tr w:rsidR="00271AC7" w:rsidRPr="009970D9" w14:paraId="48DFCD9B" w14:textId="77777777" w:rsidTr="00271AC7">
        <w:tc>
          <w:tcPr>
            <w:tcW w:w="2091" w:type="dxa"/>
          </w:tcPr>
          <w:p w14:paraId="6925C9C9" w14:textId="5B267606" w:rsidR="00271AC7" w:rsidRPr="009970D9" w:rsidRDefault="00271AC7" w:rsidP="00271AC7">
            <w:pPr>
              <w:keepLines/>
              <w:ind w:left="4"/>
            </w:pPr>
          </w:p>
        </w:tc>
        <w:tc>
          <w:tcPr>
            <w:tcW w:w="7269" w:type="dxa"/>
          </w:tcPr>
          <w:p w14:paraId="69BB1349" w14:textId="5305543B" w:rsidR="00271AC7" w:rsidRPr="009970D9" w:rsidRDefault="00271AC7" w:rsidP="0036463D">
            <w:pPr>
              <w:keepLines/>
              <w:ind w:left="71"/>
            </w:pPr>
          </w:p>
        </w:tc>
      </w:tr>
      <w:tr w:rsidR="00271AC7" w:rsidRPr="009970D9" w14:paraId="5F51AED7" w14:textId="77777777" w:rsidTr="00271AC7">
        <w:tc>
          <w:tcPr>
            <w:tcW w:w="2091" w:type="dxa"/>
          </w:tcPr>
          <w:p w14:paraId="4CDF9756" w14:textId="729B8334" w:rsidR="00271AC7" w:rsidRPr="009970D9" w:rsidRDefault="00271AC7" w:rsidP="00D31E9B">
            <w:pPr>
              <w:keepLines/>
              <w:ind w:left="4"/>
            </w:pPr>
          </w:p>
        </w:tc>
        <w:tc>
          <w:tcPr>
            <w:tcW w:w="7269" w:type="dxa"/>
          </w:tcPr>
          <w:p w14:paraId="38BDAAE4" w14:textId="0E7D3C78" w:rsidR="00271AC7" w:rsidRPr="009970D9" w:rsidRDefault="00271AC7" w:rsidP="00271AC7">
            <w:pPr>
              <w:keepLines/>
              <w:ind w:left="71"/>
            </w:pPr>
          </w:p>
        </w:tc>
      </w:tr>
    </w:tbl>
    <w:p w14:paraId="5BAD48EB" w14:textId="77777777" w:rsidR="005C7642" w:rsidRDefault="005C7642" w:rsidP="00AE253F">
      <w:pPr>
        <w:ind w:left="0"/>
      </w:pPr>
    </w:p>
    <w:p w14:paraId="21D33EE8" w14:textId="77777777" w:rsidR="00E85D31" w:rsidRDefault="00E85D31" w:rsidP="00BB15CC"/>
    <w:tbl>
      <w:tblPr>
        <w:tblStyle w:val="TableGrid"/>
        <w:tblW w:w="0" w:type="auto"/>
        <w:tblInd w:w="-725" w:type="dxa"/>
        <w:tblLook w:val="04A0" w:firstRow="1" w:lastRow="0" w:firstColumn="1" w:lastColumn="0" w:noHBand="0" w:noVBand="1"/>
      </w:tblPr>
      <w:tblGrid>
        <w:gridCol w:w="1247"/>
        <w:gridCol w:w="1257"/>
        <w:gridCol w:w="2091"/>
        <w:gridCol w:w="4755"/>
      </w:tblGrid>
      <w:tr w:rsidR="00E85D31" w:rsidRPr="009970D9" w14:paraId="501AC5F6" w14:textId="77777777" w:rsidTr="00A67037">
        <w:trPr>
          <w:cnfStyle w:val="100000000000" w:firstRow="1" w:lastRow="0" w:firstColumn="0" w:lastColumn="0" w:oddVBand="0" w:evenVBand="0" w:oddHBand="0" w:evenHBand="0" w:firstRowFirstColumn="0" w:firstRowLastColumn="0" w:lastRowFirstColumn="0" w:lastRowLastColumn="0"/>
        </w:trPr>
        <w:tc>
          <w:tcPr>
            <w:tcW w:w="9350" w:type="dxa"/>
            <w:gridSpan w:val="4"/>
            <w:shd w:val="clear" w:color="auto" w:fill="F2F2F2" w:themeFill="background1" w:themeFillShade="F2"/>
          </w:tcPr>
          <w:p w14:paraId="40211476" w14:textId="77777777" w:rsidR="00E85D31" w:rsidRPr="009970D9" w:rsidRDefault="0027783C" w:rsidP="00271AC7">
            <w:pPr>
              <w:keepLines/>
              <w:rPr>
                <w:b w:val="0"/>
              </w:rPr>
            </w:pPr>
            <w:r>
              <w:t>Sustainability Initiative System</w:t>
            </w:r>
          </w:p>
        </w:tc>
      </w:tr>
      <w:tr w:rsidR="00775B40" w:rsidRPr="00271AC7" w14:paraId="5892F5FE" w14:textId="77777777" w:rsidTr="00A67037">
        <w:tc>
          <w:tcPr>
            <w:tcW w:w="1247" w:type="dxa"/>
            <w:shd w:val="clear" w:color="auto" w:fill="F2F2F2" w:themeFill="background1" w:themeFillShade="F2"/>
          </w:tcPr>
          <w:p w14:paraId="2E295911" w14:textId="77777777" w:rsidR="00E85D31" w:rsidRPr="00271AC7" w:rsidRDefault="00E85D31" w:rsidP="00271AC7">
            <w:pPr>
              <w:keepLines/>
              <w:ind w:left="0"/>
              <w:rPr>
                <w:b/>
              </w:rPr>
            </w:pPr>
            <w:r w:rsidRPr="00271AC7">
              <w:rPr>
                <w:b/>
              </w:rPr>
              <w:br w:type="page"/>
              <w:t>Use Case ID</w:t>
            </w:r>
          </w:p>
        </w:tc>
        <w:tc>
          <w:tcPr>
            <w:tcW w:w="1257" w:type="dxa"/>
            <w:shd w:val="clear" w:color="auto" w:fill="F2F2F2" w:themeFill="background1" w:themeFillShade="F2"/>
          </w:tcPr>
          <w:p w14:paraId="034AADD5" w14:textId="77777777" w:rsidR="00E85D31" w:rsidRPr="00271AC7" w:rsidRDefault="00E85D31" w:rsidP="00271AC7">
            <w:pPr>
              <w:keepLines/>
              <w:ind w:left="2"/>
              <w:rPr>
                <w:b/>
              </w:rPr>
            </w:pPr>
            <w:r w:rsidRPr="00271AC7">
              <w:rPr>
                <w:b/>
              </w:rPr>
              <w:t>Priority</w:t>
            </w:r>
          </w:p>
        </w:tc>
        <w:tc>
          <w:tcPr>
            <w:tcW w:w="2091" w:type="dxa"/>
            <w:shd w:val="clear" w:color="auto" w:fill="F2F2F2" w:themeFill="background1" w:themeFillShade="F2"/>
          </w:tcPr>
          <w:p w14:paraId="62FB70E2" w14:textId="77777777" w:rsidR="00E85D31" w:rsidRPr="00271AC7" w:rsidRDefault="00E85D31" w:rsidP="00271AC7">
            <w:pPr>
              <w:keepLines/>
              <w:ind w:left="4"/>
              <w:rPr>
                <w:b/>
              </w:rPr>
            </w:pPr>
            <w:r w:rsidRPr="00271AC7">
              <w:rPr>
                <w:b/>
              </w:rPr>
              <w:t>Use Case Name</w:t>
            </w:r>
          </w:p>
        </w:tc>
        <w:tc>
          <w:tcPr>
            <w:tcW w:w="4755" w:type="dxa"/>
            <w:shd w:val="clear" w:color="auto" w:fill="F2F2F2" w:themeFill="background1" w:themeFillShade="F2"/>
          </w:tcPr>
          <w:p w14:paraId="63268A42" w14:textId="77777777" w:rsidR="00E85D31" w:rsidRPr="00271AC7" w:rsidRDefault="00E85D31" w:rsidP="00271AC7">
            <w:pPr>
              <w:keepLines/>
              <w:ind w:left="71"/>
              <w:rPr>
                <w:b/>
              </w:rPr>
            </w:pPr>
            <w:r w:rsidRPr="00271AC7">
              <w:rPr>
                <w:b/>
              </w:rPr>
              <w:t>Description</w:t>
            </w:r>
          </w:p>
        </w:tc>
      </w:tr>
      <w:tr w:rsidR="00C91905" w:rsidRPr="009970D9" w14:paraId="20FE01CD" w14:textId="77777777" w:rsidTr="00A67037">
        <w:tc>
          <w:tcPr>
            <w:tcW w:w="1247" w:type="dxa"/>
          </w:tcPr>
          <w:p w14:paraId="18F40052" w14:textId="77777777" w:rsidR="00C91905" w:rsidRPr="009970D9" w:rsidRDefault="00C91905" w:rsidP="00C91905">
            <w:pPr>
              <w:keepLines/>
              <w:ind w:left="0"/>
            </w:pPr>
            <w:r>
              <w:t>UC1</w:t>
            </w:r>
          </w:p>
        </w:tc>
        <w:tc>
          <w:tcPr>
            <w:tcW w:w="1257" w:type="dxa"/>
          </w:tcPr>
          <w:p w14:paraId="63BD049B" w14:textId="1E19C457" w:rsidR="00C91905" w:rsidRPr="009970D9" w:rsidRDefault="00C91905" w:rsidP="00D31E9B">
            <w:pPr>
              <w:keepLines/>
              <w:ind w:left="0"/>
            </w:pPr>
          </w:p>
        </w:tc>
        <w:tc>
          <w:tcPr>
            <w:tcW w:w="2091" w:type="dxa"/>
          </w:tcPr>
          <w:p w14:paraId="65669EB3" w14:textId="6C9F0CED" w:rsidR="00C91905" w:rsidRPr="009970D9" w:rsidRDefault="00C91905" w:rsidP="00C91905">
            <w:pPr>
              <w:keepLines/>
              <w:ind w:left="4"/>
            </w:pPr>
          </w:p>
        </w:tc>
        <w:tc>
          <w:tcPr>
            <w:tcW w:w="4755" w:type="dxa"/>
          </w:tcPr>
          <w:p w14:paraId="2CE3248D" w14:textId="779BD83B" w:rsidR="00C91905" w:rsidRPr="009970D9" w:rsidRDefault="00C91905" w:rsidP="00C91905">
            <w:pPr>
              <w:keepLines/>
              <w:ind w:left="71"/>
            </w:pPr>
          </w:p>
        </w:tc>
      </w:tr>
      <w:tr w:rsidR="00C91905" w:rsidRPr="009970D9" w14:paraId="39CB6461" w14:textId="77777777" w:rsidTr="00A67037">
        <w:tc>
          <w:tcPr>
            <w:tcW w:w="1247" w:type="dxa"/>
          </w:tcPr>
          <w:p w14:paraId="4B97E160" w14:textId="77777777" w:rsidR="00C91905" w:rsidRPr="009970D9" w:rsidRDefault="00C91905" w:rsidP="00C91905">
            <w:pPr>
              <w:keepLines/>
              <w:ind w:left="0"/>
            </w:pPr>
            <w:r>
              <w:t>UC2</w:t>
            </w:r>
          </w:p>
        </w:tc>
        <w:tc>
          <w:tcPr>
            <w:tcW w:w="1257" w:type="dxa"/>
          </w:tcPr>
          <w:p w14:paraId="1CADF9CB" w14:textId="5D8E0982" w:rsidR="00C91905" w:rsidRPr="009970D9" w:rsidRDefault="00C91905" w:rsidP="00C91905">
            <w:pPr>
              <w:keepLines/>
              <w:ind w:left="2"/>
            </w:pPr>
          </w:p>
        </w:tc>
        <w:tc>
          <w:tcPr>
            <w:tcW w:w="2091" w:type="dxa"/>
          </w:tcPr>
          <w:p w14:paraId="59549306" w14:textId="52F3B66F" w:rsidR="00C91905" w:rsidRPr="009970D9" w:rsidRDefault="00C91905" w:rsidP="00C91905">
            <w:pPr>
              <w:keepLines/>
              <w:ind w:left="4"/>
            </w:pPr>
          </w:p>
        </w:tc>
        <w:tc>
          <w:tcPr>
            <w:tcW w:w="4755" w:type="dxa"/>
          </w:tcPr>
          <w:p w14:paraId="1C992273" w14:textId="50A4C872" w:rsidR="00C91905" w:rsidRPr="009970D9" w:rsidRDefault="00C91905" w:rsidP="00D31E9B">
            <w:pPr>
              <w:keepLines/>
              <w:ind w:left="71"/>
            </w:pPr>
          </w:p>
        </w:tc>
      </w:tr>
      <w:tr w:rsidR="00C91905" w:rsidRPr="009970D9" w14:paraId="54231E50" w14:textId="77777777" w:rsidTr="00A67037">
        <w:tc>
          <w:tcPr>
            <w:tcW w:w="1247" w:type="dxa"/>
          </w:tcPr>
          <w:p w14:paraId="4AD6A578" w14:textId="77777777" w:rsidR="00C91905" w:rsidRPr="009970D9" w:rsidRDefault="00C91905" w:rsidP="00C91905">
            <w:pPr>
              <w:keepLines/>
              <w:ind w:left="0"/>
            </w:pPr>
            <w:r>
              <w:t>UC3</w:t>
            </w:r>
          </w:p>
        </w:tc>
        <w:tc>
          <w:tcPr>
            <w:tcW w:w="1257" w:type="dxa"/>
          </w:tcPr>
          <w:p w14:paraId="2796CA55" w14:textId="2D0F9A24" w:rsidR="00C91905" w:rsidRPr="009970D9" w:rsidRDefault="00C91905" w:rsidP="00C91905">
            <w:pPr>
              <w:keepLines/>
              <w:ind w:left="2"/>
            </w:pPr>
          </w:p>
        </w:tc>
        <w:tc>
          <w:tcPr>
            <w:tcW w:w="2091" w:type="dxa"/>
          </w:tcPr>
          <w:p w14:paraId="5EDCDB45" w14:textId="6AAA97D7" w:rsidR="00C91905" w:rsidRPr="009970D9" w:rsidRDefault="00C91905" w:rsidP="00C91905">
            <w:pPr>
              <w:keepLines/>
              <w:ind w:left="4"/>
            </w:pPr>
          </w:p>
        </w:tc>
        <w:tc>
          <w:tcPr>
            <w:tcW w:w="4755" w:type="dxa"/>
          </w:tcPr>
          <w:p w14:paraId="59D4CF57" w14:textId="5CAA9CDF" w:rsidR="00C91905" w:rsidRPr="009970D9" w:rsidRDefault="00C91905" w:rsidP="00C91905">
            <w:pPr>
              <w:keepLines/>
              <w:ind w:left="71"/>
            </w:pPr>
          </w:p>
        </w:tc>
      </w:tr>
      <w:tr w:rsidR="00C91905" w:rsidRPr="009970D9" w14:paraId="6BC0F138" w14:textId="77777777" w:rsidTr="00A67037">
        <w:tc>
          <w:tcPr>
            <w:tcW w:w="1247" w:type="dxa"/>
          </w:tcPr>
          <w:p w14:paraId="624EB781" w14:textId="77777777" w:rsidR="00C91905" w:rsidRPr="009970D9" w:rsidRDefault="00C91905" w:rsidP="00C91905">
            <w:pPr>
              <w:keepLines/>
              <w:ind w:left="0"/>
            </w:pPr>
            <w:r>
              <w:t>UC4</w:t>
            </w:r>
          </w:p>
        </w:tc>
        <w:tc>
          <w:tcPr>
            <w:tcW w:w="1257" w:type="dxa"/>
          </w:tcPr>
          <w:p w14:paraId="00E2C4E8" w14:textId="4A992FB8" w:rsidR="00C91905" w:rsidRPr="009970D9" w:rsidRDefault="00C91905" w:rsidP="00C91905">
            <w:pPr>
              <w:keepLines/>
              <w:ind w:left="2"/>
            </w:pPr>
          </w:p>
        </w:tc>
        <w:tc>
          <w:tcPr>
            <w:tcW w:w="2091" w:type="dxa"/>
          </w:tcPr>
          <w:p w14:paraId="16A8A11F" w14:textId="2D8FF2F1" w:rsidR="00C91905" w:rsidRPr="009970D9" w:rsidRDefault="00C91905" w:rsidP="00C91905">
            <w:pPr>
              <w:keepLines/>
              <w:ind w:left="4"/>
            </w:pPr>
          </w:p>
        </w:tc>
        <w:tc>
          <w:tcPr>
            <w:tcW w:w="4755" w:type="dxa"/>
          </w:tcPr>
          <w:p w14:paraId="5E39D583" w14:textId="18510097" w:rsidR="00C91905" w:rsidRPr="009970D9" w:rsidRDefault="00C91905" w:rsidP="00C91905">
            <w:pPr>
              <w:keepLines/>
              <w:ind w:left="71"/>
            </w:pPr>
          </w:p>
        </w:tc>
      </w:tr>
      <w:tr w:rsidR="00C91905" w:rsidRPr="009970D9" w14:paraId="0655214A" w14:textId="77777777" w:rsidTr="00A67037">
        <w:tc>
          <w:tcPr>
            <w:tcW w:w="1247" w:type="dxa"/>
          </w:tcPr>
          <w:p w14:paraId="63F2E5C8" w14:textId="77777777" w:rsidR="00C91905" w:rsidRPr="009970D9" w:rsidRDefault="00C91905" w:rsidP="00C91905">
            <w:pPr>
              <w:keepLines/>
              <w:ind w:left="0"/>
            </w:pPr>
            <w:r>
              <w:t>UC5</w:t>
            </w:r>
          </w:p>
        </w:tc>
        <w:tc>
          <w:tcPr>
            <w:tcW w:w="1257" w:type="dxa"/>
          </w:tcPr>
          <w:p w14:paraId="78660DFB" w14:textId="71C87B1C" w:rsidR="00C91905" w:rsidRPr="009970D9" w:rsidRDefault="00C91905" w:rsidP="00C91905">
            <w:pPr>
              <w:keepLines/>
              <w:ind w:left="2"/>
            </w:pPr>
          </w:p>
        </w:tc>
        <w:tc>
          <w:tcPr>
            <w:tcW w:w="2091" w:type="dxa"/>
          </w:tcPr>
          <w:p w14:paraId="7E335EB3" w14:textId="0667C73E" w:rsidR="00C91905" w:rsidRPr="009970D9" w:rsidRDefault="00C91905" w:rsidP="00C91905">
            <w:pPr>
              <w:keepLines/>
              <w:ind w:left="4"/>
            </w:pPr>
          </w:p>
        </w:tc>
        <w:tc>
          <w:tcPr>
            <w:tcW w:w="4755" w:type="dxa"/>
          </w:tcPr>
          <w:p w14:paraId="13C4F76F" w14:textId="769051B5" w:rsidR="00C91905" w:rsidRPr="009970D9" w:rsidRDefault="00C91905" w:rsidP="00C91905">
            <w:pPr>
              <w:keepLines/>
              <w:ind w:left="71"/>
            </w:pPr>
          </w:p>
        </w:tc>
      </w:tr>
    </w:tbl>
    <w:p w14:paraId="1F7E9B31" w14:textId="77777777" w:rsidR="00271AC7" w:rsidRDefault="00271AC7" w:rsidP="00BB15CC"/>
    <w:p w14:paraId="57147BD8" w14:textId="77777777" w:rsidR="00775B40" w:rsidRDefault="00775B40" w:rsidP="00775B40"/>
    <w:p w14:paraId="47DFED87" w14:textId="77777777" w:rsidR="00F01117" w:rsidRDefault="00F01117" w:rsidP="00775B40"/>
    <w:p w14:paraId="74A828A2" w14:textId="77777777" w:rsidR="00F01117" w:rsidRDefault="00F01117" w:rsidP="00D31E9B">
      <w:pPr>
        <w:ind w:left="0"/>
      </w:pPr>
    </w:p>
    <w:p w14:paraId="1FF39A2A" w14:textId="77777777" w:rsidR="00D31E9B" w:rsidRDefault="00D31E9B" w:rsidP="00D31E9B">
      <w:pPr>
        <w:ind w:left="0"/>
      </w:pPr>
    </w:p>
    <w:p w14:paraId="4E420E7F" w14:textId="77777777" w:rsidR="00D31E9B" w:rsidRPr="00181CC1" w:rsidRDefault="00D31E9B" w:rsidP="00D31E9B">
      <w:pPr>
        <w:ind w:left="0"/>
      </w:pPr>
    </w:p>
    <w:p w14:paraId="722BD1D3" w14:textId="5C3A22A4" w:rsidR="0036463D" w:rsidRDefault="00D31E9B" w:rsidP="00720656">
      <w:pPr>
        <w:pStyle w:val="Heading1"/>
      </w:pPr>
      <w:bookmarkStart w:id="10" w:name="_Toc518081959"/>
      <w:r>
        <w:lastRenderedPageBreak/>
        <w:t>Testing Description</w:t>
      </w:r>
      <w:bookmarkEnd w:id="10"/>
      <w:r>
        <w:t xml:space="preserve"> </w:t>
      </w:r>
    </w:p>
    <w:p w14:paraId="161D78FA" w14:textId="77777777" w:rsidR="00C91905" w:rsidRPr="00AA3FD7" w:rsidRDefault="00C91905" w:rsidP="004A234B">
      <w:pPr>
        <w:rPr>
          <w:color w:val="auto"/>
        </w:rPr>
      </w:pPr>
    </w:p>
    <w:p w14:paraId="0B2DD7F9" w14:textId="77777777" w:rsidR="00E429E7" w:rsidRDefault="00E429E7" w:rsidP="0036463D">
      <w:pPr>
        <w:rPr>
          <w:b/>
        </w:rPr>
      </w:pPr>
    </w:p>
    <w:p w14:paraId="029328AF" w14:textId="77777777" w:rsidR="004A234B" w:rsidRDefault="004A234B" w:rsidP="0036463D">
      <w:pPr>
        <w:rPr>
          <w:b/>
        </w:rPr>
      </w:pPr>
    </w:p>
    <w:p w14:paraId="6DFD19DF" w14:textId="77777777" w:rsidR="004A234B" w:rsidRDefault="004A234B" w:rsidP="0036463D">
      <w:pPr>
        <w:rPr>
          <w:b/>
        </w:rPr>
      </w:pPr>
    </w:p>
    <w:p w14:paraId="05BAD8B4" w14:textId="77777777" w:rsidR="004A234B" w:rsidRDefault="004A234B" w:rsidP="0036463D">
      <w:pPr>
        <w:rPr>
          <w:b/>
        </w:rPr>
      </w:pPr>
    </w:p>
    <w:p w14:paraId="1663365C" w14:textId="77777777" w:rsidR="004A234B" w:rsidRDefault="004A234B" w:rsidP="0036463D">
      <w:pPr>
        <w:rPr>
          <w:b/>
        </w:rPr>
      </w:pPr>
    </w:p>
    <w:p w14:paraId="0FC8F37E" w14:textId="77777777" w:rsidR="004A234B" w:rsidRDefault="004A234B" w:rsidP="0036463D">
      <w:pPr>
        <w:rPr>
          <w:b/>
        </w:rPr>
      </w:pPr>
    </w:p>
    <w:p w14:paraId="08AE9F2F" w14:textId="77777777" w:rsidR="004A234B" w:rsidRDefault="004A234B" w:rsidP="0036463D">
      <w:pPr>
        <w:rPr>
          <w:b/>
        </w:rPr>
      </w:pPr>
    </w:p>
    <w:p w14:paraId="4A89AB31" w14:textId="77777777" w:rsidR="004A234B" w:rsidRDefault="004A234B" w:rsidP="0036463D">
      <w:pPr>
        <w:rPr>
          <w:b/>
        </w:rPr>
      </w:pPr>
    </w:p>
    <w:p w14:paraId="325A4EF7" w14:textId="77777777" w:rsidR="004A234B" w:rsidRDefault="004A234B" w:rsidP="0036463D">
      <w:pPr>
        <w:rPr>
          <w:b/>
        </w:rPr>
      </w:pPr>
    </w:p>
    <w:p w14:paraId="611F0111" w14:textId="77777777" w:rsidR="004A234B" w:rsidRDefault="004A234B" w:rsidP="0036463D">
      <w:pPr>
        <w:rPr>
          <w:b/>
        </w:rPr>
      </w:pPr>
    </w:p>
    <w:p w14:paraId="7D78D30C" w14:textId="77777777" w:rsidR="00C91905" w:rsidRDefault="00C91905" w:rsidP="0036463D">
      <w:pPr>
        <w:rPr>
          <w:b/>
        </w:rPr>
      </w:pPr>
    </w:p>
    <w:p w14:paraId="1F456674" w14:textId="77777777" w:rsidR="00E429E7" w:rsidRDefault="00E429E7" w:rsidP="0036463D">
      <w:pPr>
        <w:rPr>
          <w:b/>
        </w:rPr>
      </w:pPr>
    </w:p>
    <w:p w14:paraId="4478239E" w14:textId="77777777" w:rsidR="00F524CE" w:rsidRDefault="00F524CE" w:rsidP="0036463D">
      <w:pPr>
        <w:rPr>
          <w:b/>
        </w:rPr>
      </w:pPr>
    </w:p>
    <w:p w14:paraId="3D4FE264" w14:textId="77777777" w:rsidR="00D31E9B" w:rsidRDefault="00D31E9B" w:rsidP="0036463D">
      <w:pPr>
        <w:rPr>
          <w:b/>
        </w:rPr>
      </w:pPr>
    </w:p>
    <w:p w14:paraId="44C106E4" w14:textId="77777777" w:rsidR="00D31E9B" w:rsidRDefault="00D31E9B" w:rsidP="0036463D">
      <w:pPr>
        <w:rPr>
          <w:b/>
        </w:rPr>
      </w:pPr>
    </w:p>
    <w:p w14:paraId="3C323D62" w14:textId="77777777" w:rsidR="00D31E9B" w:rsidRDefault="00D31E9B" w:rsidP="0036463D">
      <w:pPr>
        <w:rPr>
          <w:b/>
        </w:rPr>
      </w:pPr>
    </w:p>
    <w:p w14:paraId="6E69A94C" w14:textId="77777777" w:rsidR="00D31E9B" w:rsidRDefault="00D31E9B" w:rsidP="0036463D">
      <w:pPr>
        <w:rPr>
          <w:b/>
        </w:rPr>
      </w:pPr>
    </w:p>
    <w:p w14:paraId="6690BA80" w14:textId="77777777" w:rsidR="00D31E9B" w:rsidRDefault="00D31E9B" w:rsidP="0036463D">
      <w:pPr>
        <w:rPr>
          <w:b/>
        </w:rPr>
      </w:pPr>
    </w:p>
    <w:p w14:paraId="5E6AC711" w14:textId="77777777" w:rsidR="00D31E9B" w:rsidRPr="00D810C4" w:rsidRDefault="00D31E9B" w:rsidP="0036463D">
      <w:pPr>
        <w:rPr>
          <w:b/>
        </w:rPr>
      </w:pPr>
    </w:p>
    <w:p w14:paraId="4B935DB0" w14:textId="77777777" w:rsidR="00C41F80" w:rsidRDefault="00C41F80" w:rsidP="00F524CE">
      <w:bookmarkStart w:id="11" w:name="_Toc439994682"/>
    </w:p>
    <w:p w14:paraId="6F7DF4B0" w14:textId="77777777" w:rsidR="00323890" w:rsidRDefault="00323890" w:rsidP="00F524CE"/>
    <w:p w14:paraId="4E20F647" w14:textId="77777777" w:rsidR="00323890" w:rsidRDefault="00323890" w:rsidP="00F524CE"/>
    <w:p w14:paraId="3C214E93" w14:textId="77777777" w:rsidR="00323890" w:rsidRDefault="00323890" w:rsidP="00D31E9B">
      <w:pPr>
        <w:ind w:left="0"/>
      </w:pPr>
    </w:p>
    <w:p w14:paraId="64D0293A" w14:textId="77777777" w:rsidR="00323890" w:rsidRDefault="00323890" w:rsidP="00F524CE"/>
    <w:p w14:paraId="20CA8F62" w14:textId="2D534109" w:rsidR="00F524CE" w:rsidRDefault="00D31E9B" w:rsidP="00F524CE">
      <w:pPr>
        <w:rPr>
          <w:b/>
          <w:sz w:val="28"/>
          <w:szCs w:val="28"/>
        </w:rPr>
      </w:pPr>
      <w:r>
        <w:rPr>
          <w:b/>
          <w:sz w:val="28"/>
          <w:szCs w:val="28"/>
        </w:rPr>
        <w:t>Entity Relational</w:t>
      </w:r>
      <w:r w:rsidR="00F524CE">
        <w:rPr>
          <w:b/>
          <w:sz w:val="28"/>
          <w:szCs w:val="28"/>
        </w:rPr>
        <w:t xml:space="preserve"> Diagram</w:t>
      </w:r>
    </w:p>
    <w:p w14:paraId="15EB5901" w14:textId="15354083" w:rsidR="00F524CE" w:rsidRDefault="00F524CE" w:rsidP="00323890">
      <w:pPr>
        <w:ind w:left="-1080"/>
        <w:rPr>
          <w:b/>
          <w:sz w:val="28"/>
          <w:szCs w:val="28"/>
        </w:rPr>
      </w:pPr>
    </w:p>
    <w:p w14:paraId="00C229E6" w14:textId="77777777" w:rsidR="00F524CE" w:rsidRDefault="00F524CE" w:rsidP="00F524CE">
      <w:pPr>
        <w:rPr>
          <w:b/>
          <w:sz w:val="28"/>
          <w:szCs w:val="28"/>
        </w:rPr>
      </w:pPr>
    </w:p>
    <w:p w14:paraId="33CE0850" w14:textId="77777777" w:rsidR="00323890" w:rsidRDefault="00323890" w:rsidP="00F524CE">
      <w:pPr>
        <w:rPr>
          <w:b/>
          <w:sz w:val="28"/>
          <w:szCs w:val="28"/>
        </w:rPr>
      </w:pPr>
    </w:p>
    <w:p w14:paraId="0221C1E7" w14:textId="77777777" w:rsidR="00323890" w:rsidRDefault="00323890" w:rsidP="00F524CE">
      <w:pPr>
        <w:rPr>
          <w:b/>
          <w:sz w:val="28"/>
          <w:szCs w:val="28"/>
        </w:rPr>
      </w:pPr>
    </w:p>
    <w:p w14:paraId="64187BEB" w14:textId="77777777" w:rsidR="00F524CE" w:rsidRDefault="00F524CE" w:rsidP="00F524CE">
      <w:pPr>
        <w:rPr>
          <w:b/>
          <w:sz w:val="28"/>
          <w:szCs w:val="28"/>
        </w:rPr>
      </w:pPr>
    </w:p>
    <w:p w14:paraId="1A56C306" w14:textId="77777777" w:rsidR="00323890" w:rsidRPr="00AE253F" w:rsidRDefault="00323890" w:rsidP="00F524CE">
      <w:pPr>
        <w:rPr>
          <w:b/>
          <w:sz w:val="28"/>
          <w:szCs w:val="28"/>
        </w:rPr>
      </w:pPr>
    </w:p>
    <w:p w14:paraId="0D848B69" w14:textId="77777777" w:rsidR="0036463D" w:rsidRPr="002F0322" w:rsidRDefault="0036463D" w:rsidP="0036463D">
      <w:pPr>
        <w:rPr>
          <w:b/>
          <w:color w:val="FF0000"/>
        </w:rPr>
      </w:pPr>
    </w:p>
    <w:tbl>
      <w:tblPr>
        <w:tblStyle w:val="TableGrid"/>
        <w:tblW w:w="0" w:type="auto"/>
        <w:tblInd w:w="-725" w:type="dxa"/>
        <w:tblLook w:val="04A0" w:firstRow="1" w:lastRow="0" w:firstColumn="1" w:lastColumn="0" w:noHBand="0" w:noVBand="1"/>
      </w:tblPr>
      <w:tblGrid>
        <w:gridCol w:w="3135"/>
        <w:gridCol w:w="6215"/>
      </w:tblGrid>
      <w:tr w:rsidR="0036463D" w:rsidRPr="002B2CDA" w14:paraId="65AA8744" w14:textId="77777777" w:rsidTr="004A234B">
        <w:trPr>
          <w:cnfStyle w:val="100000000000" w:firstRow="1" w:lastRow="0" w:firstColumn="0" w:lastColumn="0" w:oddVBand="0" w:evenVBand="0" w:oddHBand="0" w:evenHBand="0" w:firstRowFirstColumn="0" w:firstRowLastColumn="0" w:lastRowFirstColumn="0" w:lastRowLastColumn="0"/>
        </w:trPr>
        <w:tc>
          <w:tcPr>
            <w:tcW w:w="3135" w:type="dxa"/>
            <w:shd w:val="clear" w:color="auto" w:fill="D9D9D9" w:themeFill="background1" w:themeFillShade="D9"/>
          </w:tcPr>
          <w:p w14:paraId="30E4E089" w14:textId="77777777" w:rsidR="0036463D" w:rsidRPr="002B2CDA" w:rsidRDefault="0036463D" w:rsidP="004A234B">
            <w:pPr>
              <w:ind w:left="0"/>
              <w:rPr>
                <w:b w:val="0"/>
              </w:rPr>
            </w:pPr>
            <w:r w:rsidRPr="002B2CDA">
              <w:t xml:space="preserve">Class </w:t>
            </w:r>
          </w:p>
        </w:tc>
        <w:tc>
          <w:tcPr>
            <w:tcW w:w="6215" w:type="dxa"/>
            <w:shd w:val="clear" w:color="auto" w:fill="D9D9D9" w:themeFill="background1" w:themeFillShade="D9"/>
          </w:tcPr>
          <w:p w14:paraId="5786B3BF" w14:textId="77777777" w:rsidR="0036463D" w:rsidRPr="002B2CDA" w:rsidRDefault="0036463D" w:rsidP="004A234B">
            <w:pPr>
              <w:ind w:left="105"/>
              <w:rPr>
                <w:b w:val="0"/>
              </w:rPr>
            </w:pPr>
            <w:r w:rsidRPr="002B2CDA">
              <w:t>Class Description</w:t>
            </w:r>
          </w:p>
        </w:tc>
      </w:tr>
      <w:tr w:rsidR="0036463D" w:rsidRPr="002B2CDA" w14:paraId="24827FCC" w14:textId="77777777" w:rsidTr="004A234B">
        <w:tc>
          <w:tcPr>
            <w:tcW w:w="3135" w:type="dxa"/>
          </w:tcPr>
          <w:p w14:paraId="5A143696" w14:textId="36F891C5" w:rsidR="0036463D" w:rsidRPr="002B2CDA" w:rsidRDefault="0036463D" w:rsidP="004A234B">
            <w:pPr>
              <w:ind w:left="180"/>
            </w:pPr>
          </w:p>
        </w:tc>
        <w:tc>
          <w:tcPr>
            <w:tcW w:w="6215" w:type="dxa"/>
          </w:tcPr>
          <w:p w14:paraId="547EEE22" w14:textId="25696015" w:rsidR="0036463D" w:rsidRPr="002B2CDA" w:rsidRDefault="0036463D" w:rsidP="004A234B">
            <w:pPr>
              <w:ind w:left="105"/>
            </w:pPr>
          </w:p>
        </w:tc>
      </w:tr>
      <w:tr w:rsidR="0036463D" w:rsidRPr="002B2CDA" w14:paraId="29693C6E" w14:textId="77777777" w:rsidTr="004A234B">
        <w:tc>
          <w:tcPr>
            <w:tcW w:w="3135" w:type="dxa"/>
          </w:tcPr>
          <w:p w14:paraId="3D6D68BC" w14:textId="78FD0489" w:rsidR="0036463D" w:rsidRPr="002B2CDA" w:rsidRDefault="0036463D" w:rsidP="004A234B">
            <w:pPr>
              <w:ind w:left="180"/>
            </w:pPr>
          </w:p>
        </w:tc>
        <w:tc>
          <w:tcPr>
            <w:tcW w:w="6215" w:type="dxa"/>
          </w:tcPr>
          <w:p w14:paraId="2957D3E8" w14:textId="735F2DB5" w:rsidR="0036463D" w:rsidRPr="002B2CDA" w:rsidRDefault="0036463D" w:rsidP="004A234B">
            <w:pPr>
              <w:ind w:left="105"/>
            </w:pPr>
          </w:p>
        </w:tc>
      </w:tr>
      <w:tr w:rsidR="00BA4428" w:rsidRPr="002B2CDA" w14:paraId="513475AF" w14:textId="77777777" w:rsidTr="004A234B">
        <w:tc>
          <w:tcPr>
            <w:tcW w:w="3135" w:type="dxa"/>
          </w:tcPr>
          <w:p w14:paraId="454016EF" w14:textId="1DA3F109" w:rsidR="00BA4428" w:rsidRDefault="00BA4428" w:rsidP="00BA4428">
            <w:pPr>
              <w:ind w:left="180"/>
            </w:pPr>
          </w:p>
        </w:tc>
        <w:tc>
          <w:tcPr>
            <w:tcW w:w="6215" w:type="dxa"/>
          </w:tcPr>
          <w:p w14:paraId="46BCB9E6" w14:textId="5185D112" w:rsidR="00BA4428" w:rsidRPr="002B2CDA" w:rsidRDefault="00BA4428" w:rsidP="004A234B">
            <w:pPr>
              <w:ind w:left="105"/>
            </w:pPr>
          </w:p>
        </w:tc>
      </w:tr>
      <w:tr w:rsidR="00BA4428" w:rsidRPr="002B2CDA" w14:paraId="16F7E65C" w14:textId="77777777" w:rsidTr="004A234B">
        <w:tc>
          <w:tcPr>
            <w:tcW w:w="3135" w:type="dxa"/>
          </w:tcPr>
          <w:p w14:paraId="64939F33" w14:textId="3562A416" w:rsidR="00BA4428" w:rsidRDefault="00BA4428" w:rsidP="00BA4428">
            <w:pPr>
              <w:ind w:left="180"/>
            </w:pPr>
          </w:p>
        </w:tc>
        <w:tc>
          <w:tcPr>
            <w:tcW w:w="6215" w:type="dxa"/>
          </w:tcPr>
          <w:p w14:paraId="0E4F658F" w14:textId="27E32EC4" w:rsidR="00BA4428" w:rsidRPr="002B2CDA" w:rsidRDefault="00BA4428" w:rsidP="004A234B">
            <w:pPr>
              <w:ind w:left="105"/>
            </w:pPr>
          </w:p>
        </w:tc>
      </w:tr>
      <w:tr w:rsidR="00BA4428" w:rsidRPr="002B2CDA" w14:paraId="5E8BD5AA" w14:textId="77777777" w:rsidTr="004A234B">
        <w:tc>
          <w:tcPr>
            <w:tcW w:w="3135" w:type="dxa"/>
          </w:tcPr>
          <w:p w14:paraId="3F4D0EDF" w14:textId="243DB437" w:rsidR="00BA4428" w:rsidRDefault="00BA4428" w:rsidP="00BA4428">
            <w:pPr>
              <w:ind w:left="180"/>
            </w:pPr>
          </w:p>
        </w:tc>
        <w:tc>
          <w:tcPr>
            <w:tcW w:w="6215" w:type="dxa"/>
          </w:tcPr>
          <w:p w14:paraId="0A404460" w14:textId="5310002A" w:rsidR="00BA4428" w:rsidRPr="002B2CDA" w:rsidRDefault="00BA4428" w:rsidP="004A234B">
            <w:pPr>
              <w:ind w:left="105"/>
            </w:pPr>
          </w:p>
        </w:tc>
      </w:tr>
      <w:tr w:rsidR="00C41F80" w:rsidRPr="002B2CDA" w14:paraId="572FCDF9" w14:textId="77777777" w:rsidTr="004A234B">
        <w:tc>
          <w:tcPr>
            <w:tcW w:w="3135" w:type="dxa"/>
          </w:tcPr>
          <w:p w14:paraId="3590BCD7" w14:textId="6E375BBF" w:rsidR="00C41F80" w:rsidRDefault="00C41F80" w:rsidP="00BA4428">
            <w:pPr>
              <w:ind w:left="180"/>
            </w:pPr>
          </w:p>
        </w:tc>
        <w:tc>
          <w:tcPr>
            <w:tcW w:w="6215" w:type="dxa"/>
          </w:tcPr>
          <w:p w14:paraId="0CA95508" w14:textId="1C0A529D" w:rsidR="00C41F80" w:rsidRDefault="00C41F80" w:rsidP="004A234B">
            <w:pPr>
              <w:ind w:left="105"/>
            </w:pPr>
          </w:p>
        </w:tc>
      </w:tr>
      <w:tr w:rsidR="0036463D" w:rsidRPr="002B2CDA" w14:paraId="6DE2425B" w14:textId="77777777" w:rsidTr="004A234B">
        <w:tc>
          <w:tcPr>
            <w:tcW w:w="3135" w:type="dxa"/>
          </w:tcPr>
          <w:p w14:paraId="5FFDC0E4" w14:textId="5CC7B050" w:rsidR="00BA4428" w:rsidRPr="002B2CDA" w:rsidRDefault="00BA4428" w:rsidP="00BA4428">
            <w:pPr>
              <w:ind w:left="180"/>
            </w:pPr>
          </w:p>
        </w:tc>
        <w:tc>
          <w:tcPr>
            <w:tcW w:w="6215" w:type="dxa"/>
          </w:tcPr>
          <w:p w14:paraId="24DDD933" w14:textId="4956A525" w:rsidR="0036463D" w:rsidRPr="002B2CDA" w:rsidRDefault="0036463D" w:rsidP="004A234B">
            <w:pPr>
              <w:ind w:left="105"/>
            </w:pPr>
          </w:p>
        </w:tc>
      </w:tr>
      <w:tr w:rsidR="00C41F80" w:rsidRPr="002B2CDA" w14:paraId="7E8C0E46" w14:textId="77777777" w:rsidTr="004A234B">
        <w:tc>
          <w:tcPr>
            <w:tcW w:w="3135" w:type="dxa"/>
          </w:tcPr>
          <w:p w14:paraId="1C188C2E" w14:textId="73C3C5B3" w:rsidR="00C41F80" w:rsidRDefault="00C41F80" w:rsidP="00BA4428">
            <w:pPr>
              <w:ind w:left="180"/>
            </w:pPr>
          </w:p>
        </w:tc>
        <w:tc>
          <w:tcPr>
            <w:tcW w:w="6215" w:type="dxa"/>
          </w:tcPr>
          <w:p w14:paraId="74C68292" w14:textId="38845FA9" w:rsidR="00C41F80" w:rsidRDefault="00C41F80" w:rsidP="004A234B">
            <w:pPr>
              <w:ind w:left="105"/>
            </w:pPr>
          </w:p>
        </w:tc>
      </w:tr>
    </w:tbl>
    <w:p w14:paraId="5E0CA1B8" w14:textId="77777777" w:rsidR="0036463D" w:rsidRDefault="0036463D" w:rsidP="0036463D"/>
    <w:tbl>
      <w:tblPr>
        <w:tblStyle w:val="TableGrid"/>
        <w:tblW w:w="0" w:type="auto"/>
        <w:tblInd w:w="-725" w:type="dxa"/>
        <w:tblLook w:val="04A0" w:firstRow="1" w:lastRow="0" w:firstColumn="1" w:lastColumn="0" w:noHBand="0" w:noVBand="1"/>
      </w:tblPr>
      <w:tblGrid>
        <w:gridCol w:w="1967"/>
        <w:gridCol w:w="2473"/>
        <w:gridCol w:w="4910"/>
      </w:tblGrid>
      <w:tr w:rsidR="0036463D" w:rsidRPr="002B2CDA" w14:paraId="4EA97D87" w14:textId="77777777" w:rsidTr="004A234B">
        <w:trPr>
          <w:cnfStyle w:val="100000000000" w:firstRow="1" w:lastRow="0" w:firstColumn="0" w:lastColumn="0" w:oddVBand="0" w:evenVBand="0" w:oddHBand="0" w:evenHBand="0" w:firstRowFirstColumn="0" w:firstRowLastColumn="0" w:lastRowFirstColumn="0" w:lastRowLastColumn="0"/>
        </w:trPr>
        <w:tc>
          <w:tcPr>
            <w:tcW w:w="1967" w:type="dxa"/>
            <w:shd w:val="clear" w:color="auto" w:fill="D9D9D9" w:themeFill="background1" w:themeFillShade="D9"/>
          </w:tcPr>
          <w:p w14:paraId="25A4E749" w14:textId="77777777" w:rsidR="0036463D" w:rsidRPr="002B2CDA" w:rsidRDefault="0036463D" w:rsidP="004A234B">
            <w:pPr>
              <w:keepNext/>
              <w:ind w:left="0"/>
              <w:rPr>
                <w:b w:val="0"/>
              </w:rPr>
            </w:pPr>
            <w:r w:rsidRPr="002B2CDA">
              <w:t>Class</w:t>
            </w:r>
          </w:p>
        </w:tc>
        <w:tc>
          <w:tcPr>
            <w:tcW w:w="2473" w:type="dxa"/>
            <w:shd w:val="clear" w:color="auto" w:fill="D9D9D9" w:themeFill="background1" w:themeFillShade="D9"/>
          </w:tcPr>
          <w:p w14:paraId="4249B462" w14:textId="77777777" w:rsidR="0036463D" w:rsidRPr="002B2CDA" w:rsidRDefault="0036463D" w:rsidP="004A234B">
            <w:pPr>
              <w:keepNext/>
              <w:ind w:left="103"/>
              <w:rPr>
                <w:b w:val="0"/>
              </w:rPr>
            </w:pPr>
            <w:r w:rsidRPr="002B2CDA">
              <w:t>Attribute</w:t>
            </w:r>
          </w:p>
        </w:tc>
        <w:tc>
          <w:tcPr>
            <w:tcW w:w="4910" w:type="dxa"/>
            <w:shd w:val="clear" w:color="auto" w:fill="D9D9D9" w:themeFill="background1" w:themeFillShade="D9"/>
          </w:tcPr>
          <w:p w14:paraId="2099FDC7" w14:textId="77777777" w:rsidR="0036463D" w:rsidRPr="002B2CDA" w:rsidRDefault="0036463D" w:rsidP="004A234B">
            <w:pPr>
              <w:keepNext/>
              <w:ind w:left="60"/>
              <w:rPr>
                <w:b w:val="0"/>
              </w:rPr>
            </w:pPr>
            <w:r w:rsidRPr="002B2CDA">
              <w:t>Attribute Description</w:t>
            </w:r>
          </w:p>
        </w:tc>
      </w:tr>
      <w:tr w:rsidR="00AD59A6" w:rsidRPr="002B2CDA" w14:paraId="511EBC39" w14:textId="77777777" w:rsidTr="004A234B">
        <w:tc>
          <w:tcPr>
            <w:tcW w:w="1967" w:type="dxa"/>
          </w:tcPr>
          <w:p w14:paraId="574193C3" w14:textId="5697CBB0" w:rsidR="00AD59A6" w:rsidRPr="002B2CDA" w:rsidRDefault="00AD59A6" w:rsidP="00AD59A6">
            <w:pPr>
              <w:ind w:left="0"/>
            </w:pPr>
          </w:p>
        </w:tc>
        <w:tc>
          <w:tcPr>
            <w:tcW w:w="2473" w:type="dxa"/>
          </w:tcPr>
          <w:p w14:paraId="09CE7304" w14:textId="186DF269" w:rsidR="00AD59A6" w:rsidRPr="002B2CDA" w:rsidRDefault="00AD59A6" w:rsidP="00AD59A6">
            <w:pPr>
              <w:ind w:left="103"/>
            </w:pPr>
          </w:p>
        </w:tc>
        <w:tc>
          <w:tcPr>
            <w:tcW w:w="4910" w:type="dxa"/>
          </w:tcPr>
          <w:p w14:paraId="501F0564" w14:textId="422CF7CC" w:rsidR="00AD59A6" w:rsidRPr="002B2CDA" w:rsidRDefault="00AD59A6" w:rsidP="00AD59A6">
            <w:pPr>
              <w:ind w:left="0"/>
            </w:pPr>
          </w:p>
        </w:tc>
      </w:tr>
      <w:tr w:rsidR="00AD59A6" w:rsidRPr="002B2CDA" w14:paraId="79097C7D" w14:textId="77777777" w:rsidTr="004A234B">
        <w:tc>
          <w:tcPr>
            <w:tcW w:w="1967" w:type="dxa"/>
          </w:tcPr>
          <w:p w14:paraId="2327A9F4" w14:textId="77777777" w:rsidR="00AD59A6" w:rsidRPr="002B2CDA" w:rsidRDefault="00AD59A6" w:rsidP="00AD59A6">
            <w:pPr>
              <w:ind w:left="0"/>
            </w:pPr>
          </w:p>
        </w:tc>
        <w:tc>
          <w:tcPr>
            <w:tcW w:w="2473" w:type="dxa"/>
          </w:tcPr>
          <w:p w14:paraId="43AFC7E9" w14:textId="4CF966F5" w:rsidR="00AD59A6" w:rsidRPr="002B2CDA" w:rsidRDefault="00AD59A6" w:rsidP="00AD59A6">
            <w:pPr>
              <w:ind w:left="103"/>
            </w:pPr>
          </w:p>
        </w:tc>
        <w:tc>
          <w:tcPr>
            <w:tcW w:w="4910" w:type="dxa"/>
          </w:tcPr>
          <w:p w14:paraId="4995206B" w14:textId="522B3230" w:rsidR="00AD59A6" w:rsidRPr="002B2CDA" w:rsidRDefault="00AD59A6" w:rsidP="00AD59A6">
            <w:pPr>
              <w:ind w:left="0"/>
            </w:pPr>
          </w:p>
        </w:tc>
      </w:tr>
      <w:tr w:rsidR="00AD59A6" w:rsidRPr="002B2CDA" w14:paraId="4E92B56B" w14:textId="77777777" w:rsidTr="004A234B">
        <w:tc>
          <w:tcPr>
            <w:tcW w:w="1967" w:type="dxa"/>
          </w:tcPr>
          <w:p w14:paraId="7BF9BC85" w14:textId="77777777" w:rsidR="00AD59A6" w:rsidRPr="002B2CDA" w:rsidRDefault="00AD59A6" w:rsidP="00AD59A6">
            <w:pPr>
              <w:ind w:left="0"/>
            </w:pPr>
          </w:p>
        </w:tc>
        <w:tc>
          <w:tcPr>
            <w:tcW w:w="2473" w:type="dxa"/>
          </w:tcPr>
          <w:p w14:paraId="36C236EC" w14:textId="16EFA36B" w:rsidR="00AD59A6" w:rsidRPr="002B2CDA" w:rsidRDefault="00AD59A6" w:rsidP="00AD59A6">
            <w:pPr>
              <w:ind w:left="103"/>
            </w:pPr>
          </w:p>
        </w:tc>
        <w:tc>
          <w:tcPr>
            <w:tcW w:w="4910" w:type="dxa"/>
          </w:tcPr>
          <w:p w14:paraId="53C1D845" w14:textId="5E314D8D" w:rsidR="00AD59A6" w:rsidRPr="002B2CDA" w:rsidRDefault="00AD59A6" w:rsidP="00AD59A6">
            <w:pPr>
              <w:ind w:left="0"/>
            </w:pPr>
          </w:p>
        </w:tc>
      </w:tr>
      <w:tr w:rsidR="00AD59A6" w:rsidRPr="002B2CDA" w14:paraId="6BF20AB9" w14:textId="77777777" w:rsidTr="004A234B">
        <w:tc>
          <w:tcPr>
            <w:tcW w:w="1967" w:type="dxa"/>
          </w:tcPr>
          <w:p w14:paraId="6D46A85A" w14:textId="77777777" w:rsidR="00AD59A6" w:rsidRPr="002B2CDA" w:rsidRDefault="00AD59A6" w:rsidP="00AD59A6">
            <w:pPr>
              <w:ind w:left="0"/>
            </w:pPr>
          </w:p>
        </w:tc>
        <w:tc>
          <w:tcPr>
            <w:tcW w:w="2473" w:type="dxa"/>
          </w:tcPr>
          <w:p w14:paraId="4AB586C5" w14:textId="24790C91" w:rsidR="00AD59A6" w:rsidRPr="002B2CDA" w:rsidRDefault="00AD59A6" w:rsidP="00AD59A6">
            <w:pPr>
              <w:ind w:left="103"/>
            </w:pPr>
          </w:p>
        </w:tc>
        <w:tc>
          <w:tcPr>
            <w:tcW w:w="4910" w:type="dxa"/>
          </w:tcPr>
          <w:p w14:paraId="310019FF" w14:textId="45C15051" w:rsidR="00AD59A6" w:rsidRPr="002B2CDA" w:rsidRDefault="00AD59A6" w:rsidP="00AD59A6">
            <w:pPr>
              <w:ind w:left="0"/>
            </w:pPr>
          </w:p>
        </w:tc>
      </w:tr>
      <w:tr w:rsidR="00AD59A6" w:rsidRPr="002B2CDA" w14:paraId="3A531076" w14:textId="77777777" w:rsidTr="004A234B">
        <w:tc>
          <w:tcPr>
            <w:tcW w:w="1967" w:type="dxa"/>
          </w:tcPr>
          <w:p w14:paraId="3F925929" w14:textId="77777777" w:rsidR="00AD59A6" w:rsidRPr="002B2CDA" w:rsidRDefault="00AD59A6" w:rsidP="00AD59A6">
            <w:pPr>
              <w:ind w:left="0"/>
            </w:pPr>
          </w:p>
        </w:tc>
        <w:tc>
          <w:tcPr>
            <w:tcW w:w="2473" w:type="dxa"/>
          </w:tcPr>
          <w:p w14:paraId="6C7360C5" w14:textId="52E3D132" w:rsidR="00AD59A6" w:rsidRPr="002B2CDA" w:rsidRDefault="00AD59A6" w:rsidP="00AD59A6">
            <w:pPr>
              <w:ind w:left="103"/>
            </w:pPr>
          </w:p>
        </w:tc>
        <w:tc>
          <w:tcPr>
            <w:tcW w:w="4910" w:type="dxa"/>
          </w:tcPr>
          <w:p w14:paraId="21544E78" w14:textId="62111E39" w:rsidR="00AD59A6" w:rsidRPr="002B2CDA" w:rsidRDefault="00AD59A6" w:rsidP="00EB643C">
            <w:pPr>
              <w:ind w:left="0"/>
            </w:pPr>
          </w:p>
        </w:tc>
      </w:tr>
      <w:tr w:rsidR="00AD59A6" w:rsidRPr="002B2CDA" w14:paraId="6FE5907A" w14:textId="77777777" w:rsidTr="004A234B">
        <w:tc>
          <w:tcPr>
            <w:tcW w:w="1967" w:type="dxa"/>
          </w:tcPr>
          <w:p w14:paraId="1FAB418E" w14:textId="77777777" w:rsidR="00AD59A6" w:rsidRPr="002B2CDA" w:rsidRDefault="00AD59A6" w:rsidP="00AD59A6">
            <w:pPr>
              <w:ind w:left="0"/>
            </w:pPr>
          </w:p>
        </w:tc>
        <w:tc>
          <w:tcPr>
            <w:tcW w:w="2473" w:type="dxa"/>
          </w:tcPr>
          <w:p w14:paraId="07FEB164" w14:textId="08DD3FB0" w:rsidR="00AD59A6" w:rsidRPr="002B2CDA" w:rsidRDefault="00AD59A6" w:rsidP="00AD59A6">
            <w:pPr>
              <w:ind w:left="103"/>
            </w:pPr>
          </w:p>
        </w:tc>
        <w:tc>
          <w:tcPr>
            <w:tcW w:w="4910" w:type="dxa"/>
          </w:tcPr>
          <w:p w14:paraId="50E803C6" w14:textId="2AE0F238" w:rsidR="00AD59A6" w:rsidRPr="002B2CDA" w:rsidRDefault="00AD59A6" w:rsidP="00AD59A6">
            <w:pPr>
              <w:ind w:left="0"/>
            </w:pPr>
          </w:p>
        </w:tc>
      </w:tr>
      <w:tr w:rsidR="00AD59A6" w:rsidRPr="002B2CDA" w14:paraId="6D7F69CB" w14:textId="77777777" w:rsidTr="004A234B">
        <w:tc>
          <w:tcPr>
            <w:tcW w:w="1967" w:type="dxa"/>
          </w:tcPr>
          <w:p w14:paraId="54E49872" w14:textId="24330493" w:rsidR="00AD59A6" w:rsidRPr="002B2CDA" w:rsidRDefault="00AD59A6" w:rsidP="00AD59A6">
            <w:pPr>
              <w:ind w:left="0"/>
            </w:pPr>
          </w:p>
        </w:tc>
        <w:tc>
          <w:tcPr>
            <w:tcW w:w="2473" w:type="dxa"/>
          </w:tcPr>
          <w:p w14:paraId="60B93EA1" w14:textId="0E014669" w:rsidR="00AD59A6" w:rsidRPr="002B2CDA" w:rsidRDefault="00AD59A6" w:rsidP="00EB643C">
            <w:pPr>
              <w:ind w:left="103"/>
            </w:pPr>
          </w:p>
        </w:tc>
        <w:tc>
          <w:tcPr>
            <w:tcW w:w="4910" w:type="dxa"/>
          </w:tcPr>
          <w:p w14:paraId="3DA491F0" w14:textId="10E5B161" w:rsidR="00AD59A6" w:rsidRPr="002B2CDA" w:rsidRDefault="00AD59A6" w:rsidP="00EB643C">
            <w:pPr>
              <w:ind w:left="0"/>
            </w:pPr>
          </w:p>
        </w:tc>
      </w:tr>
      <w:tr w:rsidR="00AD59A6" w:rsidRPr="002B2CDA" w14:paraId="3FDBDDC9" w14:textId="77777777" w:rsidTr="004A234B">
        <w:tc>
          <w:tcPr>
            <w:tcW w:w="1967" w:type="dxa"/>
          </w:tcPr>
          <w:p w14:paraId="4C0A8722" w14:textId="77777777" w:rsidR="00AD59A6" w:rsidRPr="002B2CDA" w:rsidRDefault="00AD59A6" w:rsidP="00AD59A6">
            <w:pPr>
              <w:ind w:left="0"/>
            </w:pPr>
          </w:p>
        </w:tc>
        <w:tc>
          <w:tcPr>
            <w:tcW w:w="2473" w:type="dxa"/>
          </w:tcPr>
          <w:p w14:paraId="4AEEFCE4" w14:textId="34892FF3" w:rsidR="00AD59A6" w:rsidRPr="002B2CDA" w:rsidRDefault="00AD59A6" w:rsidP="00AD59A6">
            <w:pPr>
              <w:ind w:left="103"/>
            </w:pPr>
          </w:p>
        </w:tc>
        <w:tc>
          <w:tcPr>
            <w:tcW w:w="4910" w:type="dxa"/>
          </w:tcPr>
          <w:p w14:paraId="4D6892FD" w14:textId="56D2904F" w:rsidR="00AD59A6" w:rsidRPr="002B2CDA" w:rsidRDefault="00AD59A6" w:rsidP="00AD59A6">
            <w:pPr>
              <w:ind w:left="0"/>
            </w:pPr>
          </w:p>
        </w:tc>
      </w:tr>
      <w:tr w:rsidR="00AD59A6" w:rsidRPr="002B2CDA" w14:paraId="55067148" w14:textId="77777777" w:rsidTr="004A234B">
        <w:tc>
          <w:tcPr>
            <w:tcW w:w="1967" w:type="dxa"/>
          </w:tcPr>
          <w:p w14:paraId="70D834BE" w14:textId="77777777" w:rsidR="00AD59A6" w:rsidRPr="002B2CDA" w:rsidRDefault="00AD59A6" w:rsidP="00AD59A6">
            <w:pPr>
              <w:ind w:left="0"/>
            </w:pPr>
          </w:p>
        </w:tc>
        <w:tc>
          <w:tcPr>
            <w:tcW w:w="2473" w:type="dxa"/>
          </w:tcPr>
          <w:p w14:paraId="316C5D3A" w14:textId="61F6E868" w:rsidR="00AD59A6" w:rsidRDefault="00AD59A6" w:rsidP="00AD59A6">
            <w:pPr>
              <w:ind w:left="103"/>
            </w:pPr>
          </w:p>
        </w:tc>
        <w:tc>
          <w:tcPr>
            <w:tcW w:w="4910" w:type="dxa"/>
          </w:tcPr>
          <w:p w14:paraId="25414BD2" w14:textId="66F6F7C5" w:rsidR="00AD59A6" w:rsidRPr="002B2CDA" w:rsidRDefault="00AD59A6" w:rsidP="00AD59A6">
            <w:pPr>
              <w:ind w:left="0"/>
            </w:pPr>
          </w:p>
        </w:tc>
      </w:tr>
      <w:tr w:rsidR="00AD59A6" w:rsidRPr="002B2CDA" w14:paraId="7AAF85D0" w14:textId="77777777" w:rsidTr="004A234B">
        <w:tc>
          <w:tcPr>
            <w:tcW w:w="1967" w:type="dxa"/>
          </w:tcPr>
          <w:p w14:paraId="7334C79F" w14:textId="7E8381F7" w:rsidR="00AD59A6" w:rsidRPr="002B2CDA" w:rsidRDefault="00AD59A6" w:rsidP="00AD59A6">
            <w:pPr>
              <w:ind w:left="0"/>
            </w:pPr>
          </w:p>
        </w:tc>
        <w:tc>
          <w:tcPr>
            <w:tcW w:w="2473" w:type="dxa"/>
          </w:tcPr>
          <w:p w14:paraId="4ADB1140" w14:textId="583EDBCF" w:rsidR="00AD59A6" w:rsidRPr="002B2CDA" w:rsidRDefault="00AD59A6" w:rsidP="00AD59A6">
            <w:pPr>
              <w:ind w:left="103"/>
            </w:pPr>
          </w:p>
        </w:tc>
        <w:tc>
          <w:tcPr>
            <w:tcW w:w="4910" w:type="dxa"/>
          </w:tcPr>
          <w:p w14:paraId="5131B311" w14:textId="39496693" w:rsidR="00AD59A6" w:rsidRPr="002B2CDA" w:rsidRDefault="00AD59A6" w:rsidP="00EB643C">
            <w:pPr>
              <w:ind w:left="0"/>
            </w:pPr>
          </w:p>
        </w:tc>
      </w:tr>
      <w:tr w:rsidR="00AD59A6" w:rsidRPr="002B2CDA" w14:paraId="6125CBFD" w14:textId="77777777" w:rsidTr="004A234B">
        <w:tc>
          <w:tcPr>
            <w:tcW w:w="1967" w:type="dxa"/>
          </w:tcPr>
          <w:p w14:paraId="3AAD7952" w14:textId="77777777" w:rsidR="00AD59A6" w:rsidRPr="002B2CDA" w:rsidRDefault="00AD59A6" w:rsidP="00AD59A6">
            <w:pPr>
              <w:ind w:left="0"/>
            </w:pPr>
          </w:p>
        </w:tc>
        <w:tc>
          <w:tcPr>
            <w:tcW w:w="2473" w:type="dxa"/>
          </w:tcPr>
          <w:p w14:paraId="2C1402E7" w14:textId="143F87BC" w:rsidR="00AD59A6" w:rsidRDefault="00AD59A6" w:rsidP="00EB643C">
            <w:pPr>
              <w:ind w:left="103"/>
            </w:pPr>
          </w:p>
        </w:tc>
        <w:tc>
          <w:tcPr>
            <w:tcW w:w="4910" w:type="dxa"/>
          </w:tcPr>
          <w:p w14:paraId="16C00FAB" w14:textId="4FF0D730" w:rsidR="00AD59A6" w:rsidRPr="002B2CDA" w:rsidRDefault="00AD59A6" w:rsidP="00AD59A6">
            <w:pPr>
              <w:ind w:left="0"/>
            </w:pPr>
          </w:p>
        </w:tc>
      </w:tr>
      <w:tr w:rsidR="00C41F80" w:rsidRPr="002B2CDA" w14:paraId="77EFAA2D" w14:textId="77777777" w:rsidTr="004A234B">
        <w:tc>
          <w:tcPr>
            <w:tcW w:w="1967" w:type="dxa"/>
          </w:tcPr>
          <w:p w14:paraId="020FA3F2" w14:textId="1633C6BA" w:rsidR="00C41F80" w:rsidRPr="002B2CDA" w:rsidRDefault="00C41F80" w:rsidP="00C41F80">
            <w:pPr>
              <w:keepNext/>
              <w:ind w:left="0"/>
            </w:pPr>
          </w:p>
        </w:tc>
        <w:tc>
          <w:tcPr>
            <w:tcW w:w="2473" w:type="dxa"/>
          </w:tcPr>
          <w:p w14:paraId="2D113822" w14:textId="699863A6" w:rsidR="00C41F80" w:rsidRPr="002B2CDA" w:rsidRDefault="00C41F80" w:rsidP="00C41F80">
            <w:pPr>
              <w:keepNext/>
              <w:ind w:left="103"/>
            </w:pPr>
          </w:p>
        </w:tc>
        <w:tc>
          <w:tcPr>
            <w:tcW w:w="4910" w:type="dxa"/>
          </w:tcPr>
          <w:p w14:paraId="08A33332" w14:textId="657C38B5" w:rsidR="00C41F80" w:rsidRPr="002B2CDA" w:rsidRDefault="00C41F80" w:rsidP="00C41F80">
            <w:pPr>
              <w:keepNext/>
              <w:ind w:left="60"/>
            </w:pPr>
          </w:p>
        </w:tc>
      </w:tr>
      <w:tr w:rsidR="00C41F80" w:rsidRPr="002B2CDA" w14:paraId="33D81444" w14:textId="77777777" w:rsidTr="004A234B">
        <w:tc>
          <w:tcPr>
            <w:tcW w:w="1967" w:type="dxa"/>
          </w:tcPr>
          <w:p w14:paraId="40607636" w14:textId="77777777" w:rsidR="00C41F80" w:rsidRPr="002B2CDA" w:rsidRDefault="00C41F80" w:rsidP="00C41F80">
            <w:pPr>
              <w:keepNext/>
              <w:ind w:left="0"/>
            </w:pPr>
          </w:p>
        </w:tc>
        <w:tc>
          <w:tcPr>
            <w:tcW w:w="2473" w:type="dxa"/>
          </w:tcPr>
          <w:p w14:paraId="4FA3C4D1" w14:textId="5B5B84DE" w:rsidR="00C41F80" w:rsidRPr="002B2CDA" w:rsidRDefault="00C41F80" w:rsidP="00C41F80">
            <w:pPr>
              <w:keepNext/>
              <w:ind w:left="103"/>
            </w:pPr>
          </w:p>
        </w:tc>
        <w:tc>
          <w:tcPr>
            <w:tcW w:w="4910" w:type="dxa"/>
          </w:tcPr>
          <w:p w14:paraId="58C25F8A" w14:textId="525E9157" w:rsidR="00C41F80" w:rsidRPr="002B2CDA" w:rsidRDefault="00C41F80" w:rsidP="00C41F80">
            <w:pPr>
              <w:keepNext/>
              <w:ind w:left="60"/>
            </w:pPr>
          </w:p>
        </w:tc>
      </w:tr>
      <w:tr w:rsidR="00C41F80" w:rsidRPr="002B2CDA" w14:paraId="49A7C4BD" w14:textId="77777777" w:rsidTr="004A234B">
        <w:tc>
          <w:tcPr>
            <w:tcW w:w="1967" w:type="dxa"/>
          </w:tcPr>
          <w:p w14:paraId="038E3419" w14:textId="77777777" w:rsidR="00C41F80" w:rsidRPr="002B2CDA" w:rsidRDefault="00C41F80" w:rsidP="00C41F80">
            <w:pPr>
              <w:keepNext/>
              <w:ind w:left="0"/>
            </w:pPr>
          </w:p>
        </w:tc>
        <w:tc>
          <w:tcPr>
            <w:tcW w:w="2473" w:type="dxa"/>
          </w:tcPr>
          <w:p w14:paraId="017149D3" w14:textId="6105146F" w:rsidR="00C41F80" w:rsidRPr="002B2CDA" w:rsidRDefault="00C41F80" w:rsidP="00C41F80">
            <w:pPr>
              <w:keepNext/>
              <w:ind w:left="103"/>
            </w:pPr>
          </w:p>
        </w:tc>
        <w:tc>
          <w:tcPr>
            <w:tcW w:w="4910" w:type="dxa"/>
          </w:tcPr>
          <w:p w14:paraId="7229D39B" w14:textId="10FAAA4C" w:rsidR="00C41F80" w:rsidRPr="002B2CDA" w:rsidRDefault="00C41F80" w:rsidP="00C41F80">
            <w:pPr>
              <w:keepNext/>
              <w:ind w:left="60"/>
            </w:pPr>
          </w:p>
        </w:tc>
      </w:tr>
      <w:tr w:rsidR="00C41F80" w:rsidRPr="002B2CDA" w14:paraId="15F0A162" w14:textId="77777777" w:rsidTr="004A234B">
        <w:tc>
          <w:tcPr>
            <w:tcW w:w="1967" w:type="dxa"/>
          </w:tcPr>
          <w:p w14:paraId="44336D89" w14:textId="77777777" w:rsidR="00C41F80" w:rsidRPr="002B2CDA" w:rsidRDefault="00C41F80" w:rsidP="00C41F80">
            <w:pPr>
              <w:ind w:left="0"/>
            </w:pPr>
          </w:p>
        </w:tc>
        <w:tc>
          <w:tcPr>
            <w:tcW w:w="2473" w:type="dxa"/>
          </w:tcPr>
          <w:p w14:paraId="03FE09AC" w14:textId="207F6551" w:rsidR="00C41F80" w:rsidRPr="002B2CDA" w:rsidRDefault="00C41F80" w:rsidP="00C41F80">
            <w:pPr>
              <w:ind w:left="103"/>
            </w:pPr>
          </w:p>
        </w:tc>
        <w:tc>
          <w:tcPr>
            <w:tcW w:w="4910" w:type="dxa"/>
          </w:tcPr>
          <w:p w14:paraId="43C5CA59" w14:textId="2540650D" w:rsidR="00C41F80" w:rsidRPr="002B2CDA" w:rsidRDefault="00C41F80" w:rsidP="00EB643C">
            <w:pPr>
              <w:keepNext/>
              <w:ind w:left="60"/>
            </w:pPr>
          </w:p>
        </w:tc>
      </w:tr>
      <w:tr w:rsidR="00C41F80" w:rsidRPr="002B2CDA" w14:paraId="11962087" w14:textId="77777777" w:rsidTr="004A234B">
        <w:tc>
          <w:tcPr>
            <w:tcW w:w="1967" w:type="dxa"/>
          </w:tcPr>
          <w:p w14:paraId="4B6BF967" w14:textId="77777777" w:rsidR="00C41F80" w:rsidRPr="002B2CDA" w:rsidRDefault="00C41F80" w:rsidP="00C41F80">
            <w:pPr>
              <w:ind w:left="0"/>
            </w:pPr>
          </w:p>
        </w:tc>
        <w:tc>
          <w:tcPr>
            <w:tcW w:w="2473" w:type="dxa"/>
          </w:tcPr>
          <w:p w14:paraId="084BC53B" w14:textId="30E01B2D" w:rsidR="00C41F80" w:rsidRPr="002B2CDA" w:rsidRDefault="00C41F80" w:rsidP="00C41F80">
            <w:pPr>
              <w:ind w:left="103"/>
            </w:pPr>
          </w:p>
        </w:tc>
        <w:tc>
          <w:tcPr>
            <w:tcW w:w="4910" w:type="dxa"/>
          </w:tcPr>
          <w:p w14:paraId="5DDA0F9F" w14:textId="32715913" w:rsidR="00C41F80" w:rsidRPr="002B2CDA" w:rsidRDefault="00C41F80" w:rsidP="00C41F80">
            <w:pPr>
              <w:keepNext/>
              <w:ind w:left="60"/>
            </w:pPr>
          </w:p>
        </w:tc>
      </w:tr>
      <w:tr w:rsidR="00C41F80" w:rsidRPr="002B2CDA" w14:paraId="2CA20B0F" w14:textId="77777777" w:rsidTr="004A234B">
        <w:tc>
          <w:tcPr>
            <w:tcW w:w="1967" w:type="dxa"/>
          </w:tcPr>
          <w:p w14:paraId="476AA5BF" w14:textId="74009CAA" w:rsidR="00C41F80" w:rsidRPr="002B2CDA" w:rsidRDefault="00C41F80" w:rsidP="00C41F80">
            <w:pPr>
              <w:ind w:left="0"/>
            </w:pPr>
          </w:p>
        </w:tc>
        <w:tc>
          <w:tcPr>
            <w:tcW w:w="2473" w:type="dxa"/>
          </w:tcPr>
          <w:p w14:paraId="61656DE5" w14:textId="7120022E" w:rsidR="00C41F80" w:rsidRDefault="00C41F80" w:rsidP="00C41F80">
            <w:pPr>
              <w:ind w:left="103"/>
            </w:pPr>
          </w:p>
        </w:tc>
        <w:tc>
          <w:tcPr>
            <w:tcW w:w="4910" w:type="dxa"/>
          </w:tcPr>
          <w:p w14:paraId="0B35DE69" w14:textId="4172EDF7" w:rsidR="00C41F80" w:rsidRDefault="00C41F80" w:rsidP="00C41F80">
            <w:pPr>
              <w:ind w:left="0"/>
            </w:pPr>
          </w:p>
        </w:tc>
      </w:tr>
      <w:tr w:rsidR="00C41F80" w:rsidRPr="002B2CDA" w14:paraId="0A57BAEB" w14:textId="77777777" w:rsidTr="004A234B">
        <w:tc>
          <w:tcPr>
            <w:tcW w:w="1967" w:type="dxa"/>
          </w:tcPr>
          <w:p w14:paraId="2AEEAAF1" w14:textId="77777777" w:rsidR="00C41F80" w:rsidRPr="002B2CDA" w:rsidRDefault="00C41F80" w:rsidP="00C41F80">
            <w:pPr>
              <w:ind w:left="0"/>
            </w:pPr>
          </w:p>
        </w:tc>
        <w:tc>
          <w:tcPr>
            <w:tcW w:w="2473" w:type="dxa"/>
          </w:tcPr>
          <w:p w14:paraId="2120A9F5" w14:textId="4DB28761" w:rsidR="00C41F80" w:rsidRPr="002B2CDA" w:rsidRDefault="00C41F80" w:rsidP="00C41F80">
            <w:pPr>
              <w:ind w:left="103"/>
            </w:pPr>
          </w:p>
        </w:tc>
        <w:tc>
          <w:tcPr>
            <w:tcW w:w="4910" w:type="dxa"/>
          </w:tcPr>
          <w:p w14:paraId="7D24DDA3" w14:textId="0E8B6FEC" w:rsidR="00C41F80" w:rsidRPr="002B2CDA" w:rsidRDefault="00C41F80" w:rsidP="00EB643C">
            <w:pPr>
              <w:ind w:left="0"/>
            </w:pPr>
          </w:p>
        </w:tc>
      </w:tr>
      <w:bookmarkEnd w:id="11"/>
    </w:tbl>
    <w:p w14:paraId="3FB87732" w14:textId="77777777" w:rsidR="00E85D31" w:rsidRDefault="00E85D31" w:rsidP="00BB15CC"/>
    <w:p w14:paraId="779AF621" w14:textId="77777777" w:rsidR="003F7574" w:rsidRDefault="003F7574" w:rsidP="003F7574"/>
    <w:p w14:paraId="0EE13C57" w14:textId="77777777" w:rsidR="003F7574" w:rsidRDefault="003F7574" w:rsidP="003F7574"/>
    <w:p w14:paraId="71D47BE4" w14:textId="77777777" w:rsidR="003F7574" w:rsidRDefault="003F7574" w:rsidP="003F7574"/>
    <w:p w14:paraId="44D32FBC" w14:textId="77777777" w:rsidR="00CF19E6" w:rsidRDefault="00CF19E6">
      <w:pPr>
        <w:ind w:left="0"/>
      </w:pPr>
    </w:p>
    <w:p w14:paraId="74DB24F9" w14:textId="77777777" w:rsidR="0065440F" w:rsidRDefault="0065440F">
      <w:pPr>
        <w:ind w:left="0"/>
      </w:pPr>
    </w:p>
    <w:p w14:paraId="4805548F" w14:textId="77777777" w:rsidR="00E500F5" w:rsidRDefault="00E500F5" w:rsidP="00BB15CC"/>
    <w:p w14:paraId="0F89D8FB" w14:textId="77777777" w:rsidR="003F7574" w:rsidRDefault="003F7574" w:rsidP="00BB15CC"/>
    <w:p w14:paraId="071FA3B2" w14:textId="77777777" w:rsidR="00EB643C" w:rsidRDefault="00EB643C" w:rsidP="00BB15CC"/>
    <w:p w14:paraId="6F5EA909" w14:textId="77777777" w:rsidR="00E85D31" w:rsidRDefault="00E85D31" w:rsidP="00BB15CC"/>
    <w:tbl>
      <w:tblPr>
        <w:tblStyle w:val="TableGrid"/>
        <w:tblW w:w="0" w:type="auto"/>
        <w:tblInd w:w="-635" w:type="dxa"/>
        <w:tblLook w:val="04A0" w:firstRow="1" w:lastRow="0" w:firstColumn="1" w:lastColumn="0" w:noHBand="0" w:noVBand="1"/>
      </w:tblPr>
      <w:tblGrid>
        <w:gridCol w:w="2142"/>
        <w:gridCol w:w="1189"/>
        <w:gridCol w:w="6019"/>
      </w:tblGrid>
      <w:tr w:rsidR="00E85D31" w:rsidRPr="009970D9" w14:paraId="791C36E0" w14:textId="77777777" w:rsidTr="00A67037">
        <w:trPr>
          <w:cnfStyle w:val="100000000000" w:firstRow="1" w:lastRow="0" w:firstColumn="0" w:lastColumn="0" w:oddVBand="0" w:evenVBand="0" w:oddHBand="0" w:evenHBand="0" w:firstRowFirstColumn="0" w:firstRowLastColumn="0" w:lastRowFirstColumn="0" w:lastRowLastColumn="0"/>
        </w:trPr>
        <w:tc>
          <w:tcPr>
            <w:tcW w:w="9350" w:type="dxa"/>
            <w:gridSpan w:val="3"/>
            <w:shd w:val="clear" w:color="auto" w:fill="F2F2F2" w:themeFill="background1" w:themeFillShade="F2"/>
          </w:tcPr>
          <w:p w14:paraId="1D87AD9E" w14:textId="77777777" w:rsidR="00E85D31" w:rsidRPr="009970D9" w:rsidRDefault="008F42BE" w:rsidP="00D810C4">
            <w:pPr>
              <w:keepLines/>
              <w:ind w:left="0"/>
              <w:rPr>
                <w:b w:val="0"/>
              </w:rPr>
            </w:pPr>
            <w:r>
              <w:lastRenderedPageBreak/>
              <w:t>Design</w:t>
            </w:r>
            <w:r w:rsidR="00E85D31">
              <w:t xml:space="preserve"> </w:t>
            </w:r>
            <w:r w:rsidR="00E85D31" w:rsidRPr="009970D9">
              <w:t>Requ</w:t>
            </w:r>
            <w:r w:rsidR="00E85D31">
              <w:t>irements &amp; Constraints</w:t>
            </w:r>
          </w:p>
        </w:tc>
      </w:tr>
      <w:tr w:rsidR="00E85D31" w:rsidRPr="009970D9" w14:paraId="5B13DB98" w14:textId="77777777" w:rsidTr="00A67037">
        <w:tc>
          <w:tcPr>
            <w:tcW w:w="2142" w:type="dxa"/>
            <w:shd w:val="clear" w:color="auto" w:fill="F2F2F2" w:themeFill="background1" w:themeFillShade="F2"/>
          </w:tcPr>
          <w:p w14:paraId="4A721D38" w14:textId="77777777" w:rsidR="00E85D31" w:rsidRPr="009970D9" w:rsidRDefault="00E85D31" w:rsidP="00D810C4">
            <w:pPr>
              <w:keepLines/>
              <w:ind w:left="85"/>
            </w:pPr>
            <w:r>
              <w:t>Requirement / Constraint Name</w:t>
            </w:r>
          </w:p>
        </w:tc>
        <w:tc>
          <w:tcPr>
            <w:tcW w:w="1189" w:type="dxa"/>
            <w:shd w:val="clear" w:color="auto" w:fill="F2F2F2" w:themeFill="background1" w:themeFillShade="F2"/>
          </w:tcPr>
          <w:p w14:paraId="16D7D246" w14:textId="77777777" w:rsidR="00E85D31" w:rsidRPr="009970D9" w:rsidRDefault="00E85D31" w:rsidP="00D810C4">
            <w:pPr>
              <w:keepLines/>
              <w:ind w:left="103"/>
            </w:pPr>
            <w:r>
              <w:t>Priority</w:t>
            </w:r>
          </w:p>
        </w:tc>
        <w:tc>
          <w:tcPr>
            <w:tcW w:w="6019" w:type="dxa"/>
            <w:shd w:val="clear" w:color="auto" w:fill="F2F2F2" w:themeFill="background1" w:themeFillShade="F2"/>
          </w:tcPr>
          <w:p w14:paraId="70AA949A" w14:textId="77777777" w:rsidR="00E85D31" w:rsidRPr="009970D9" w:rsidRDefault="00E85D31" w:rsidP="00D810C4">
            <w:pPr>
              <w:keepLines/>
              <w:ind w:left="84"/>
            </w:pPr>
            <w:r>
              <w:t>Requirement/Constraint Descriptions</w:t>
            </w:r>
          </w:p>
        </w:tc>
      </w:tr>
      <w:tr w:rsidR="00E85D31" w:rsidRPr="009970D9" w14:paraId="537212E6" w14:textId="77777777" w:rsidTr="00A67037">
        <w:tc>
          <w:tcPr>
            <w:tcW w:w="2142" w:type="dxa"/>
          </w:tcPr>
          <w:p w14:paraId="23DC359B" w14:textId="77777777" w:rsidR="00E85D31" w:rsidRPr="009970D9" w:rsidRDefault="00C636C2" w:rsidP="00D810C4">
            <w:pPr>
              <w:keepLines/>
              <w:ind w:left="85"/>
            </w:pPr>
            <w:r>
              <w:t>Connection to DBMS</w:t>
            </w:r>
          </w:p>
        </w:tc>
        <w:tc>
          <w:tcPr>
            <w:tcW w:w="1189" w:type="dxa"/>
          </w:tcPr>
          <w:p w14:paraId="5201378D" w14:textId="77777777" w:rsidR="00E85D31" w:rsidRPr="009970D9" w:rsidRDefault="00C636C2" w:rsidP="00D810C4">
            <w:pPr>
              <w:keepLines/>
              <w:ind w:left="103"/>
            </w:pPr>
            <w:r>
              <w:t>High</w:t>
            </w:r>
          </w:p>
        </w:tc>
        <w:tc>
          <w:tcPr>
            <w:tcW w:w="6019" w:type="dxa"/>
          </w:tcPr>
          <w:p w14:paraId="13BCF790" w14:textId="63D79D5B" w:rsidR="00E85D31" w:rsidRPr="00F719C9" w:rsidRDefault="00E85D31" w:rsidP="00C636C2">
            <w:pPr>
              <w:keepLines/>
              <w:ind w:left="84"/>
            </w:pPr>
          </w:p>
        </w:tc>
      </w:tr>
    </w:tbl>
    <w:p w14:paraId="5A4BD540" w14:textId="77777777" w:rsidR="00E500F5" w:rsidRDefault="00E500F5" w:rsidP="00E500F5"/>
    <w:p w14:paraId="2A40CDF8" w14:textId="77777777" w:rsidR="00E85D31" w:rsidRDefault="00E85D31" w:rsidP="00BB15CC"/>
    <w:tbl>
      <w:tblPr>
        <w:tblStyle w:val="TableGrid"/>
        <w:tblW w:w="0" w:type="auto"/>
        <w:tblInd w:w="-635" w:type="dxa"/>
        <w:tblLook w:val="04A0" w:firstRow="1" w:lastRow="0" w:firstColumn="1" w:lastColumn="0" w:noHBand="0" w:noVBand="1"/>
      </w:tblPr>
      <w:tblGrid>
        <w:gridCol w:w="2178"/>
        <w:gridCol w:w="1246"/>
        <w:gridCol w:w="5926"/>
      </w:tblGrid>
      <w:tr w:rsidR="00111868" w:rsidRPr="009970D9" w14:paraId="5EDCBBF2" w14:textId="77777777" w:rsidTr="00111868">
        <w:trPr>
          <w:cnfStyle w:val="100000000000" w:firstRow="1" w:lastRow="0" w:firstColumn="0" w:lastColumn="0" w:oddVBand="0" w:evenVBand="0" w:oddHBand="0" w:evenHBand="0" w:firstRowFirstColumn="0" w:firstRowLastColumn="0" w:lastRowFirstColumn="0" w:lastRowLastColumn="0"/>
        </w:trPr>
        <w:tc>
          <w:tcPr>
            <w:tcW w:w="9350" w:type="dxa"/>
            <w:gridSpan w:val="3"/>
            <w:shd w:val="clear" w:color="auto" w:fill="F2F2F2" w:themeFill="background1" w:themeFillShade="F2"/>
          </w:tcPr>
          <w:p w14:paraId="132A7525" w14:textId="77777777" w:rsidR="00111868" w:rsidRPr="009970D9" w:rsidRDefault="00111868" w:rsidP="00111868">
            <w:pPr>
              <w:keepLines/>
              <w:ind w:left="86"/>
              <w:rPr>
                <w:b w:val="0"/>
              </w:rPr>
            </w:pPr>
            <w:r>
              <w:t xml:space="preserve">Implementation </w:t>
            </w:r>
            <w:r w:rsidRPr="009970D9">
              <w:t>Requ</w:t>
            </w:r>
            <w:r>
              <w:t>irements &amp; Constraints</w:t>
            </w:r>
          </w:p>
        </w:tc>
      </w:tr>
      <w:tr w:rsidR="00111868" w:rsidRPr="009970D9" w14:paraId="7F57F3FE" w14:textId="77777777" w:rsidTr="00111868">
        <w:tc>
          <w:tcPr>
            <w:tcW w:w="2178" w:type="dxa"/>
            <w:shd w:val="clear" w:color="auto" w:fill="F2F2F2" w:themeFill="background1" w:themeFillShade="F2"/>
          </w:tcPr>
          <w:p w14:paraId="552312E5" w14:textId="77777777" w:rsidR="00111868" w:rsidRPr="009970D9" w:rsidRDefault="00111868" w:rsidP="00111868">
            <w:pPr>
              <w:keepLines/>
              <w:ind w:left="86"/>
            </w:pPr>
            <w:r>
              <w:t>Requirement / Constraint Name</w:t>
            </w:r>
          </w:p>
        </w:tc>
        <w:tc>
          <w:tcPr>
            <w:tcW w:w="1246" w:type="dxa"/>
            <w:shd w:val="clear" w:color="auto" w:fill="F2F2F2" w:themeFill="background1" w:themeFillShade="F2"/>
          </w:tcPr>
          <w:p w14:paraId="3D98CF2E" w14:textId="77777777" w:rsidR="00111868" w:rsidRPr="009970D9" w:rsidRDefault="00111868" w:rsidP="00111868">
            <w:pPr>
              <w:keepLines/>
              <w:ind w:left="86"/>
            </w:pPr>
            <w:r>
              <w:t>Priority</w:t>
            </w:r>
          </w:p>
        </w:tc>
        <w:tc>
          <w:tcPr>
            <w:tcW w:w="5926" w:type="dxa"/>
            <w:shd w:val="clear" w:color="auto" w:fill="F2F2F2" w:themeFill="background1" w:themeFillShade="F2"/>
          </w:tcPr>
          <w:p w14:paraId="2A50F872" w14:textId="77777777" w:rsidR="00111868" w:rsidRPr="009970D9" w:rsidRDefault="00111868" w:rsidP="00111868">
            <w:pPr>
              <w:keepLines/>
              <w:ind w:left="86"/>
            </w:pPr>
            <w:r>
              <w:t>Requirement/Constraint Descriptions</w:t>
            </w:r>
          </w:p>
        </w:tc>
      </w:tr>
      <w:tr w:rsidR="00111868" w:rsidRPr="00F719C9" w14:paraId="698E75B1" w14:textId="77777777" w:rsidTr="00111868">
        <w:tc>
          <w:tcPr>
            <w:tcW w:w="2178" w:type="dxa"/>
          </w:tcPr>
          <w:p w14:paraId="6C385B85" w14:textId="61BCA704" w:rsidR="00111868" w:rsidRPr="009970D9" w:rsidRDefault="00111868" w:rsidP="00111868">
            <w:pPr>
              <w:keepLines/>
              <w:ind w:left="86"/>
            </w:pPr>
          </w:p>
        </w:tc>
        <w:tc>
          <w:tcPr>
            <w:tcW w:w="1246" w:type="dxa"/>
          </w:tcPr>
          <w:p w14:paraId="491BEE15" w14:textId="0BE15023" w:rsidR="00111868" w:rsidRPr="009970D9" w:rsidRDefault="00111868" w:rsidP="00111868">
            <w:pPr>
              <w:keepLines/>
              <w:ind w:left="86"/>
            </w:pPr>
          </w:p>
        </w:tc>
        <w:tc>
          <w:tcPr>
            <w:tcW w:w="5926" w:type="dxa"/>
          </w:tcPr>
          <w:p w14:paraId="4F8983B4" w14:textId="341C5795" w:rsidR="00111868" w:rsidRPr="00F719C9" w:rsidRDefault="00111868" w:rsidP="00111868">
            <w:pPr>
              <w:keepLines/>
              <w:ind w:left="86"/>
            </w:pPr>
          </w:p>
        </w:tc>
      </w:tr>
      <w:tr w:rsidR="00111868" w:rsidRPr="009970D9" w14:paraId="7D577D52" w14:textId="77777777" w:rsidTr="00111868">
        <w:tc>
          <w:tcPr>
            <w:tcW w:w="2178" w:type="dxa"/>
          </w:tcPr>
          <w:p w14:paraId="1945F752" w14:textId="1D602111" w:rsidR="00111868" w:rsidRPr="009970D9" w:rsidRDefault="00111868" w:rsidP="00111868">
            <w:pPr>
              <w:keepLines/>
              <w:ind w:left="86"/>
            </w:pPr>
          </w:p>
        </w:tc>
        <w:tc>
          <w:tcPr>
            <w:tcW w:w="1246" w:type="dxa"/>
          </w:tcPr>
          <w:p w14:paraId="2C2DCD79" w14:textId="5DCC02B7" w:rsidR="00111868" w:rsidRPr="009970D9" w:rsidRDefault="00111868" w:rsidP="00111868">
            <w:pPr>
              <w:keepLines/>
              <w:ind w:left="86"/>
            </w:pPr>
          </w:p>
        </w:tc>
        <w:tc>
          <w:tcPr>
            <w:tcW w:w="5926" w:type="dxa"/>
          </w:tcPr>
          <w:p w14:paraId="743055C6" w14:textId="76910290" w:rsidR="00111868" w:rsidRPr="009970D9" w:rsidRDefault="00111868" w:rsidP="00111868">
            <w:pPr>
              <w:keepLines/>
              <w:ind w:left="86"/>
            </w:pPr>
          </w:p>
        </w:tc>
      </w:tr>
    </w:tbl>
    <w:p w14:paraId="206F9E50" w14:textId="77777777" w:rsidR="00111868" w:rsidRDefault="00111868" w:rsidP="00111868"/>
    <w:tbl>
      <w:tblPr>
        <w:tblStyle w:val="TableGrid"/>
        <w:tblW w:w="0" w:type="auto"/>
        <w:tblInd w:w="-635" w:type="dxa"/>
        <w:tblLook w:val="04A0" w:firstRow="1" w:lastRow="0" w:firstColumn="1" w:lastColumn="0" w:noHBand="0" w:noVBand="1"/>
      </w:tblPr>
      <w:tblGrid>
        <w:gridCol w:w="2178"/>
        <w:gridCol w:w="1246"/>
        <w:gridCol w:w="5926"/>
      </w:tblGrid>
      <w:tr w:rsidR="00111868" w:rsidRPr="009970D9" w14:paraId="62485259" w14:textId="77777777" w:rsidTr="00111868">
        <w:trPr>
          <w:cnfStyle w:val="100000000000" w:firstRow="1" w:lastRow="0" w:firstColumn="0" w:lastColumn="0" w:oddVBand="0" w:evenVBand="0" w:oddHBand="0" w:evenHBand="0" w:firstRowFirstColumn="0" w:firstRowLastColumn="0" w:lastRowFirstColumn="0" w:lastRowLastColumn="0"/>
        </w:trPr>
        <w:tc>
          <w:tcPr>
            <w:tcW w:w="9350" w:type="dxa"/>
            <w:gridSpan w:val="3"/>
            <w:shd w:val="clear" w:color="auto" w:fill="F2F2F2" w:themeFill="background1" w:themeFillShade="F2"/>
          </w:tcPr>
          <w:p w14:paraId="75192FB6" w14:textId="77777777" w:rsidR="00111868" w:rsidRPr="009970D9" w:rsidRDefault="00111868" w:rsidP="00111868">
            <w:pPr>
              <w:keepLines/>
              <w:ind w:left="86"/>
              <w:rPr>
                <w:b w:val="0"/>
              </w:rPr>
            </w:pPr>
            <w:r>
              <w:t xml:space="preserve">Interface </w:t>
            </w:r>
            <w:r w:rsidRPr="009970D9">
              <w:t>Requ</w:t>
            </w:r>
            <w:r>
              <w:t>irements &amp; Constraints</w:t>
            </w:r>
          </w:p>
        </w:tc>
      </w:tr>
      <w:tr w:rsidR="00111868" w:rsidRPr="009970D9" w14:paraId="1ABF9BBC" w14:textId="77777777" w:rsidTr="00111868">
        <w:tc>
          <w:tcPr>
            <w:tcW w:w="2178" w:type="dxa"/>
            <w:shd w:val="clear" w:color="auto" w:fill="F2F2F2" w:themeFill="background1" w:themeFillShade="F2"/>
          </w:tcPr>
          <w:p w14:paraId="0B8C1CA4" w14:textId="77777777" w:rsidR="00111868" w:rsidRPr="009970D9" w:rsidRDefault="00111868" w:rsidP="00111868">
            <w:pPr>
              <w:keepLines/>
              <w:ind w:left="86"/>
            </w:pPr>
            <w:r>
              <w:t>Requirement / Constraint Name</w:t>
            </w:r>
          </w:p>
        </w:tc>
        <w:tc>
          <w:tcPr>
            <w:tcW w:w="1246" w:type="dxa"/>
            <w:shd w:val="clear" w:color="auto" w:fill="F2F2F2" w:themeFill="background1" w:themeFillShade="F2"/>
          </w:tcPr>
          <w:p w14:paraId="1933802B" w14:textId="77777777" w:rsidR="00111868" w:rsidRPr="009970D9" w:rsidRDefault="00111868" w:rsidP="00111868">
            <w:pPr>
              <w:keepLines/>
              <w:ind w:left="86"/>
            </w:pPr>
            <w:r>
              <w:t>Priority</w:t>
            </w:r>
          </w:p>
        </w:tc>
        <w:tc>
          <w:tcPr>
            <w:tcW w:w="5926" w:type="dxa"/>
            <w:shd w:val="clear" w:color="auto" w:fill="F2F2F2" w:themeFill="background1" w:themeFillShade="F2"/>
          </w:tcPr>
          <w:p w14:paraId="67C8BB20" w14:textId="77777777" w:rsidR="00111868" w:rsidRPr="009970D9" w:rsidRDefault="00111868" w:rsidP="00111868">
            <w:pPr>
              <w:keepLines/>
              <w:ind w:left="86"/>
            </w:pPr>
            <w:r>
              <w:t>Requirement/Constraint Descriptions</w:t>
            </w:r>
          </w:p>
        </w:tc>
      </w:tr>
      <w:tr w:rsidR="00111868" w:rsidRPr="00F719C9" w14:paraId="00C9FFA6" w14:textId="77777777" w:rsidTr="00111868">
        <w:tc>
          <w:tcPr>
            <w:tcW w:w="2178" w:type="dxa"/>
          </w:tcPr>
          <w:p w14:paraId="43C63E5C" w14:textId="77777777" w:rsidR="00111868" w:rsidRPr="009970D9" w:rsidRDefault="00111868" w:rsidP="00111868">
            <w:pPr>
              <w:keepLines/>
              <w:ind w:left="86"/>
            </w:pPr>
            <w:r>
              <w:t xml:space="preserve">System should support web interface  </w:t>
            </w:r>
          </w:p>
        </w:tc>
        <w:tc>
          <w:tcPr>
            <w:tcW w:w="1246" w:type="dxa"/>
          </w:tcPr>
          <w:p w14:paraId="275318B4" w14:textId="3E58BFFA" w:rsidR="00111868" w:rsidRPr="009970D9" w:rsidRDefault="00111868" w:rsidP="00111868">
            <w:pPr>
              <w:keepLines/>
              <w:ind w:left="86"/>
            </w:pPr>
          </w:p>
        </w:tc>
        <w:tc>
          <w:tcPr>
            <w:tcW w:w="5926" w:type="dxa"/>
          </w:tcPr>
          <w:p w14:paraId="39E77D98" w14:textId="238D5030" w:rsidR="00111868" w:rsidRPr="00F719C9" w:rsidRDefault="00111868" w:rsidP="00111868">
            <w:pPr>
              <w:keepLines/>
              <w:ind w:left="86"/>
            </w:pPr>
          </w:p>
        </w:tc>
      </w:tr>
      <w:tr w:rsidR="00111868" w:rsidRPr="009970D9" w14:paraId="291569DE" w14:textId="77777777" w:rsidTr="00111868">
        <w:tc>
          <w:tcPr>
            <w:tcW w:w="2178" w:type="dxa"/>
          </w:tcPr>
          <w:p w14:paraId="60612518" w14:textId="77777777" w:rsidR="00111868" w:rsidRPr="009970D9" w:rsidRDefault="00111868" w:rsidP="00111868">
            <w:pPr>
              <w:keepLines/>
              <w:ind w:left="86"/>
            </w:pPr>
            <w:r>
              <w:t xml:space="preserve">Mobile friendly interface </w:t>
            </w:r>
          </w:p>
        </w:tc>
        <w:tc>
          <w:tcPr>
            <w:tcW w:w="1246" w:type="dxa"/>
          </w:tcPr>
          <w:p w14:paraId="09D906DB" w14:textId="6DC9B348" w:rsidR="00111868" w:rsidRPr="009970D9" w:rsidRDefault="00111868" w:rsidP="00111868">
            <w:pPr>
              <w:keepLines/>
              <w:ind w:left="86"/>
            </w:pPr>
          </w:p>
        </w:tc>
        <w:tc>
          <w:tcPr>
            <w:tcW w:w="5926" w:type="dxa"/>
          </w:tcPr>
          <w:p w14:paraId="65E8A52C" w14:textId="6DEFCCB6" w:rsidR="00111868" w:rsidRPr="009970D9" w:rsidRDefault="00111868" w:rsidP="00111868">
            <w:pPr>
              <w:keepLines/>
              <w:ind w:left="86"/>
            </w:pPr>
          </w:p>
        </w:tc>
      </w:tr>
    </w:tbl>
    <w:p w14:paraId="358B3E2B" w14:textId="77777777" w:rsidR="00111868" w:rsidRDefault="00111868" w:rsidP="00BB15CC"/>
    <w:p w14:paraId="05236EED" w14:textId="77777777" w:rsidR="003F7574" w:rsidRDefault="003F7574" w:rsidP="003F7574"/>
    <w:p w14:paraId="3B632170" w14:textId="77777777" w:rsidR="003F7574" w:rsidRDefault="003F7574" w:rsidP="003F7574"/>
    <w:p w14:paraId="4B30BD59" w14:textId="77777777" w:rsidR="003F7574" w:rsidRDefault="003F7574" w:rsidP="00BB15CC"/>
    <w:p w14:paraId="7F4A14D4" w14:textId="77777777" w:rsidR="00EB643C" w:rsidRDefault="00EB643C" w:rsidP="00BB15CC"/>
    <w:p w14:paraId="580E0F96" w14:textId="77777777" w:rsidR="00EB643C" w:rsidRDefault="00EB643C" w:rsidP="00BB15CC"/>
    <w:p w14:paraId="27DCD08E" w14:textId="77777777" w:rsidR="008F42BE" w:rsidRDefault="008F42BE" w:rsidP="003F7574">
      <w:pPr>
        <w:ind w:left="0"/>
      </w:pPr>
    </w:p>
    <w:p w14:paraId="5D39AD87" w14:textId="77777777" w:rsidR="00E85D31" w:rsidRDefault="00E85D31" w:rsidP="00720656">
      <w:pPr>
        <w:pStyle w:val="Heading1"/>
      </w:pPr>
      <w:bookmarkStart w:id="12" w:name="_Toc379807104"/>
      <w:bookmarkStart w:id="13" w:name="_Toc518081960"/>
      <w:r>
        <w:lastRenderedPageBreak/>
        <w:t>Conclusion</w:t>
      </w:r>
      <w:bookmarkEnd w:id="12"/>
      <w:bookmarkEnd w:id="13"/>
    </w:p>
    <w:p w14:paraId="08C2FB00" w14:textId="77777777" w:rsidR="00E85D31" w:rsidRDefault="002F0322" w:rsidP="00BB15CC">
      <w:r>
        <w:t xml:space="preserve">After reviewing the goals and needs of the sustainability initiative, the system proposed in this document will meet the needs of continued sustainability stewardship at the university.  We recommend creation of a trial system to </w:t>
      </w:r>
      <w:r w:rsidR="00756FA7">
        <w:t>test student involvement and reviewing the objectives and requirements of the sustainability initiative to ensure all parties are satisfied.  After this initial test a full roll out of a functional system should be implemented to further the universities goals.</w:t>
      </w:r>
    </w:p>
    <w:p w14:paraId="3007E3DC" w14:textId="77777777" w:rsidR="00B0797E" w:rsidRDefault="00B0797E" w:rsidP="00C636C2">
      <w:pPr>
        <w:tabs>
          <w:tab w:val="left" w:pos="-720"/>
        </w:tabs>
      </w:pPr>
    </w:p>
    <w:p w14:paraId="39BD3E59" w14:textId="77777777" w:rsidR="00C636C2" w:rsidRDefault="00C636C2" w:rsidP="007908D7">
      <w:pPr>
        <w:ind w:left="0"/>
      </w:pPr>
    </w:p>
    <w:sectPr w:rsidR="00C636C2" w:rsidSect="00A5506B">
      <w:headerReference w:type="default" r:id="rId11"/>
      <w:footerReference w:type="default" r:id="rId12"/>
      <w:pgSz w:w="12240" w:h="15840" w:code="1"/>
      <w:pgMar w:top="1080" w:right="720" w:bottom="1008" w:left="2160" w:header="1080" w:footer="72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446A1" w14:textId="77777777" w:rsidR="00DB4FD3" w:rsidRDefault="00DB4FD3" w:rsidP="00BB15CC">
      <w:r>
        <w:separator/>
      </w:r>
    </w:p>
    <w:p w14:paraId="50A6572B" w14:textId="77777777" w:rsidR="00DB4FD3" w:rsidRDefault="00DB4FD3" w:rsidP="00BB15CC"/>
    <w:p w14:paraId="186AEDCE" w14:textId="77777777" w:rsidR="00DB4FD3" w:rsidRDefault="00DB4FD3" w:rsidP="00BB15CC"/>
  </w:endnote>
  <w:endnote w:type="continuationSeparator" w:id="0">
    <w:p w14:paraId="64E726CE" w14:textId="77777777" w:rsidR="00DB4FD3" w:rsidRDefault="00DB4FD3" w:rsidP="00BB15CC">
      <w:r>
        <w:continuationSeparator/>
      </w:r>
    </w:p>
    <w:p w14:paraId="12C89FC7" w14:textId="77777777" w:rsidR="00DB4FD3" w:rsidRDefault="00DB4FD3" w:rsidP="00BB15CC"/>
    <w:p w14:paraId="35A66132" w14:textId="77777777" w:rsidR="00DB4FD3" w:rsidRDefault="00DB4FD3" w:rsidP="00BB1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78BC9" w14:textId="77777777" w:rsidR="00041929" w:rsidRDefault="00041929">
    <w:pPr>
      <w:pStyle w:val="Footer"/>
    </w:pPr>
    <w:r>
      <w:rPr>
        <w:noProof/>
        <w:lang w:eastAsia="en-US"/>
      </w:rPr>
      <mc:AlternateContent>
        <mc:Choice Requires="wpg">
          <w:drawing>
            <wp:anchor distT="0" distB="0" distL="114300" distR="114300" simplePos="0" relativeHeight="251663360" behindDoc="0" locked="0" layoutInCell="1" allowOverlap="1" wp14:anchorId="4E4741FF" wp14:editId="1EBBBC9D">
              <wp:simplePos x="0" y="0"/>
              <wp:positionH relativeFrom="page">
                <wp:align>right</wp:align>
              </wp:positionH>
              <wp:positionV relativeFrom="bottomMargin">
                <wp:align>center</wp:align>
              </wp:positionV>
              <wp:extent cx="6172200" cy="274320"/>
              <wp:effectExtent l="0" t="0" r="0" b="0"/>
              <wp:wrapNone/>
              <wp:docPr id="2" name="Group 2"/>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4" name="Rectangle 4"/>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AC0AC" w14:textId="37E54AAA" w:rsidR="00041929" w:rsidRDefault="00041929">
                            <w:pPr>
                              <w:pStyle w:val="Footer"/>
                              <w:jc w:val="right"/>
                            </w:pPr>
                            <w:sdt>
                              <w:sdtPr>
                                <w:rPr>
                                  <w:caps/>
                                  <w:color w:val="808080" w:themeColor="background1" w:themeShade="80"/>
                                </w:rPr>
                                <w:alias w:val="Title"/>
                                <w:tag w:val=""/>
                                <w:id w:val="-1681184020"/>
                                <w:dataBinding w:prefixMappings="xmlns:ns0='http://purl.org/dc/elements/1.1/' xmlns:ns1='http://schemas.openxmlformats.org/package/2006/metadata/core-properties' " w:xpath="/ns1:coreProperties[1]/ns0:title[1]" w:storeItemID="{6C3C8BC8-F283-45AE-878A-BAB7291924A1}"/>
                                <w:text/>
                              </w:sdtPr>
                              <w:sdtContent>
                                <w:r w:rsidRPr="00E35828">
                                  <w:rPr>
                                    <w:caps/>
                                    <w:color w:val="808080" w:themeColor="background1" w:themeShade="80"/>
                                  </w:rPr>
                                  <w:t>SYSTEM REQUIREMENTS SPECIFICATION</w:t>
                                </w:r>
                              </w:sdtContent>
                            </w:sdt>
                            <w:r w:rsidRPr="00E35828">
                              <w:rPr>
                                <w:caps/>
                                <w:color w:val="808080" w:themeColor="background1" w:themeShade="80"/>
                              </w:rPr>
                              <w:t> </w:t>
                            </w:r>
                            <w:r>
                              <w:rPr>
                                <w:caps/>
                                <w:color w:val="808080" w:themeColor="background1" w:themeShade="80"/>
                              </w:rPr>
                              <w:t>| </w:t>
                            </w:r>
                            <w:sdt>
                              <w:sdtPr>
                                <w:rPr>
                                  <w:color w:val="808080" w:themeColor="background1" w:themeShade="80"/>
                                </w:rPr>
                                <w:alias w:val="Subtitle"/>
                                <w:tag w:val=""/>
                                <w:id w:val="-74898727"/>
                                <w:dataBinding w:prefixMappings="xmlns:ns0='http://purl.org/dc/elements/1.1/' xmlns:ns1='http://schemas.openxmlformats.org/package/2006/metadata/core-properties' " w:xpath="/ns1:coreProperties[1]/ns0:subject[1]" w:storeItemID="{6C3C8BC8-F283-45AE-878A-BAB7291924A1}"/>
                                <w:text/>
                              </w:sdtPr>
                              <w:sdtContent>
                                <w:r w:rsidR="00091BD2">
                                  <w:rPr>
                                    <w:color w:val="808080" w:themeColor="background1" w:themeShade="80"/>
                                  </w:rPr>
                                  <w:t>JUST GO BOULDER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E4741FF" id="Group_x0020_2" o:spid="_x0000_s1028" style="position:absolute;left:0;text-align:left;margin-left:434.8pt;margin-top:0;width:486pt;height:21.6pt;z-index:251663360;mso-position-horizontal:right;mso-position-horizontal-relative:page;mso-position-vertical:center;mso-position-vertical-relative:bottom-margin-area"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">
              <v:rect id="Rectangle_x0020_4" o:spid="_x0000_s1029"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Kr6wwAA&#10;ANoAAAAPAAAAZHJzL2Rvd25yZXYueG1sRI9Ba8JAFITvBf/D8oTemo1SbBNdpZSWxqNWBG+P7DMJ&#10;Zt+G3a1J/r0rCD0OM/MNs9oMphVXcr6xrGCWpCCIS6sbrhQcfr9f3kH4gKyxtUwKRvKwWU+eVphr&#10;2/OOrvtQiQhhn6OCOoQul9KXNRn0ie2Io3e2zmCI0lVSO+wj3LRynqYLabDhuFBjR581lZf9n1GQ&#10;LeZbtzv+nPrz2J8u1RsW2Rcq9TwdPpYgAg3hP/xoF1rBK9yvxBsg1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KKr6wwAAANoAAAAPAAAAAAAAAAAAAAAAAJcCAABkcnMvZG93&#10;bnJldi54bWxQSwUGAAAAAAQABAD1AAAAhwMAAAAA&#10;" fillcolor="white [3212]" stroked="f" strokeweight="2pt">
                <v:fill opacity="0"/>
              </v:rect>
              <v:shapetype id="_x0000_t202" coordsize="21600,21600" o:spt="202" path="m0,0l0,21600,21600,21600,21600,0xe">
                <v:stroke joinstyle="miter"/>
                <v:path gradientshapeok="t" o:connecttype="rect"/>
              </v:shapetype>
              <v:shape id="Text_x0020_Box_x0020_6" o:spid="_x0000_s1030" type="#_x0000_t202" style="position:absolute;top:9525;width:594360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d3aXwgAA&#10;ANoAAAAPAAAAZHJzL2Rvd25yZXYueG1sRI/NbsIwEITvSH0Hayv1Bg4cEEoxCEEr9YT4e4BVvE0C&#10;8Tq1ncTl6XGlShxHM/ONZrmOphE9OV9bVjCdZCCIC6trLhVczp/jBQgfkDU2lknBL3lYr15GS8y1&#10;HfhI/SmUIkHY56igCqHNpfRFRQb9xLbEyfu2zmBI0pVSOxwS3DRylmVzabDmtFBhS9uKitupMwoO&#10;vS5CNxt29332E7v7x/7qYqfU22vcvIMIFMMz/N/+0grm8Hcl3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p3dpfCAAAA2gAAAA8AAAAAAAAAAAAAAAAAlwIAAGRycy9kb3du&#10;cmV2LnhtbFBLBQYAAAAABAAEAPUAAACGAwAAAAA=&#10;" filled="f" stroked="f" strokeweight=".5pt">
                <v:textbox style="mso-fit-shape-to-text:t" inset="0,,0">
                  <w:txbxContent>
                    <w:p w14:paraId="79BAC0AC" w14:textId="37E54AAA" w:rsidR="00041929" w:rsidRDefault="00041929">
                      <w:pPr>
                        <w:pStyle w:val="Footer"/>
                        <w:jc w:val="right"/>
                      </w:pPr>
                      <w:sdt>
                        <w:sdtPr>
                          <w:rPr>
                            <w:caps/>
                            <w:color w:val="808080" w:themeColor="background1" w:themeShade="80"/>
                          </w:rPr>
                          <w:alias w:val="Title"/>
                          <w:tag w:val=""/>
                          <w:id w:val="-1681184020"/>
                          <w:dataBinding w:prefixMappings="xmlns:ns0='http://purl.org/dc/elements/1.1/' xmlns:ns1='http://schemas.openxmlformats.org/package/2006/metadata/core-properties' " w:xpath="/ns1:coreProperties[1]/ns0:title[1]" w:storeItemID="{6C3C8BC8-F283-45AE-878A-BAB7291924A1}"/>
                          <w:text/>
                        </w:sdtPr>
                        <w:sdtContent>
                          <w:r w:rsidRPr="00E35828">
                            <w:rPr>
                              <w:caps/>
                              <w:color w:val="808080" w:themeColor="background1" w:themeShade="80"/>
                            </w:rPr>
                            <w:t>SYSTEM REQUIREMENTS SPECIFICATION</w:t>
                          </w:r>
                        </w:sdtContent>
                      </w:sdt>
                      <w:r w:rsidRPr="00E35828">
                        <w:rPr>
                          <w:caps/>
                          <w:color w:val="808080" w:themeColor="background1" w:themeShade="80"/>
                        </w:rPr>
                        <w:t> </w:t>
                      </w:r>
                      <w:r>
                        <w:rPr>
                          <w:caps/>
                          <w:color w:val="808080" w:themeColor="background1" w:themeShade="80"/>
                        </w:rPr>
                        <w:t>| </w:t>
                      </w:r>
                      <w:sdt>
                        <w:sdtPr>
                          <w:rPr>
                            <w:color w:val="808080" w:themeColor="background1" w:themeShade="80"/>
                          </w:rPr>
                          <w:alias w:val="Subtitle"/>
                          <w:tag w:val=""/>
                          <w:id w:val="-74898727"/>
                          <w:dataBinding w:prefixMappings="xmlns:ns0='http://purl.org/dc/elements/1.1/' xmlns:ns1='http://schemas.openxmlformats.org/package/2006/metadata/core-properties' " w:xpath="/ns1:coreProperties[1]/ns0:subject[1]" w:storeItemID="{6C3C8BC8-F283-45AE-878A-BAB7291924A1}"/>
                          <w:text/>
                        </w:sdtPr>
                        <w:sdtContent>
                          <w:r w:rsidR="00091BD2">
                            <w:rPr>
                              <w:color w:val="808080" w:themeColor="background1" w:themeShade="80"/>
                            </w:rPr>
                            <w:t>JUST GO BOULDER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C30FF" w14:textId="77777777" w:rsidR="00DB4FD3" w:rsidRDefault="00DB4FD3" w:rsidP="00BB15CC">
      <w:r>
        <w:separator/>
      </w:r>
    </w:p>
    <w:p w14:paraId="64704F8C" w14:textId="77777777" w:rsidR="00DB4FD3" w:rsidRDefault="00DB4FD3" w:rsidP="00BB15CC"/>
    <w:p w14:paraId="43A88E71" w14:textId="77777777" w:rsidR="00DB4FD3" w:rsidRDefault="00DB4FD3" w:rsidP="00BB15CC"/>
  </w:footnote>
  <w:footnote w:type="continuationSeparator" w:id="0">
    <w:p w14:paraId="63A47993" w14:textId="77777777" w:rsidR="00DB4FD3" w:rsidRDefault="00DB4FD3" w:rsidP="00BB15CC">
      <w:r>
        <w:continuationSeparator/>
      </w:r>
    </w:p>
    <w:p w14:paraId="37D8EC59" w14:textId="77777777" w:rsidR="00DB4FD3" w:rsidRDefault="00DB4FD3" w:rsidP="00BB15CC"/>
    <w:p w14:paraId="17EFD40C" w14:textId="77777777" w:rsidR="00DB4FD3" w:rsidRDefault="00DB4FD3" w:rsidP="00BB15C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99449116"/>
      <w:docPartObj>
        <w:docPartGallery w:val="Page Numbers (Top of Page)"/>
        <w:docPartUnique/>
      </w:docPartObj>
    </w:sdtPr>
    <w:sdtEndPr>
      <w:rPr>
        <w:b/>
        <w:bCs/>
        <w:noProof/>
        <w:color w:val="404040" w:themeColor="text1" w:themeTint="BF"/>
        <w:spacing w:val="0"/>
      </w:rPr>
    </w:sdtEndPr>
    <w:sdtContent>
      <w:p w14:paraId="03CF5C7D" w14:textId="77777777" w:rsidR="00041929" w:rsidRDefault="00041929">
        <w:pPr>
          <w:pStyle w:val="Header"/>
          <w:pBdr>
            <w:bottom w:val="single" w:sz="4" w:space="1" w:color="D9D9D9" w:themeColor="background1" w:themeShade="D9"/>
          </w:pBdr>
          <w:jc w:val="right"/>
          <w:rPr>
            <w:b/>
            <w:bCs/>
          </w:rPr>
        </w:pPr>
        <w:r>
          <w:rPr>
            <w:color w:val="7F7F7F" w:themeColor="background1" w:themeShade="7F"/>
            <w:spacing w:val="60"/>
          </w:rPr>
          <w:t>Page</w:t>
        </w:r>
        <w:r>
          <w:t xml:space="preserve"> </w:t>
        </w:r>
        <w:r>
          <w:fldChar w:fldCharType="begin"/>
        </w:r>
        <w:r>
          <w:instrText xml:space="preserve"> PAGE   \* MERGEFORMAT </w:instrText>
        </w:r>
        <w:r>
          <w:fldChar w:fldCharType="separate"/>
        </w:r>
        <w:r w:rsidR="00F544B7" w:rsidRPr="00F544B7">
          <w:rPr>
            <w:b/>
            <w:bCs/>
            <w:noProof/>
          </w:rPr>
          <w:t>1</w:t>
        </w:r>
        <w:r>
          <w:rPr>
            <w:b/>
            <w:bCs/>
            <w:noProof/>
          </w:rPr>
          <w:fldChar w:fldCharType="end"/>
        </w:r>
      </w:p>
    </w:sdtContent>
  </w:sdt>
  <w:p w14:paraId="451BCD66" w14:textId="77777777" w:rsidR="00041929" w:rsidRDefault="00041929" w:rsidP="00BB15C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5701A7F"/>
    <w:multiLevelType w:val="singleLevel"/>
    <w:tmpl w:val="F5701A7F"/>
    <w:lvl w:ilvl="0">
      <w:start w:val="1"/>
      <w:numFmt w:val="decimal"/>
      <w:suff w:val="space"/>
      <w:lvlText w:val="%1."/>
      <w:lvlJc w:val="left"/>
    </w:lvl>
  </w:abstractNum>
  <w:abstractNum w:abstractNumId="1">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2">
    <w:nsid w:val="0AC97239"/>
    <w:multiLevelType w:val="hybridMultilevel"/>
    <w:tmpl w:val="994C6B66"/>
    <w:lvl w:ilvl="0" w:tplc="BEE4EB12">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53750"/>
    <w:multiLevelType w:val="multilevel"/>
    <w:tmpl w:val="53E27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5F4837"/>
    <w:multiLevelType w:val="multilevel"/>
    <w:tmpl w:val="701A2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2B531DC"/>
    <w:multiLevelType w:val="multilevel"/>
    <w:tmpl w:val="08DE77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A245F37"/>
    <w:multiLevelType w:val="multilevel"/>
    <w:tmpl w:val="FBAEE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FDE11EA"/>
    <w:multiLevelType w:val="multilevel"/>
    <w:tmpl w:val="955E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25B07CA"/>
    <w:multiLevelType w:val="multilevel"/>
    <w:tmpl w:val="019890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33102874"/>
    <w:multiLevelType w:val="multilevel"/>
    <w:tmpl w:val="36C817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E83779F"/>
    <w:multiLevelType w:val="multilevel"/>
    <w:tmpl w:val="931E5C26"/>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2D94BDD"/>
    <w:multiLevelType w:val="hybridMultilevel"/>
    <w:tmpl w:val="A206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1185E"/>
    <w:multiLevelType w:val="multilevel"/>
    <w:tmpl w:val="23CE2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C2B42F2"/>
    <w:multiLevelType w:val="multilevel"/>
    <w:tmpl w:val="214E183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1D5837"/>
    <w:multiLevelType w:val="multilevel"/>
    <w:tmpl w:val="1E0C2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45575E5"/>
    <w:multiLevelType w:val="multilevel"/>
    <w:tmpl w:val="6A467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6611EAB"/>
    <w:multiLevelType w:val="multilevel"/>
    <w:tmpl w:val="647C6A1A"/>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C2244DE"/>
    <w:multiLevelType w:val="multilevel"/>
    <w:tmpl w:val="8A6006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E88509E"/>
    <w:multiLevelType w:val="multilevel"/>
    <w:tmpl w:val="3E5830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614C5FD8"/>
    <w:multiLevelType w:val="hybridMultilevel"/>
    <w:tmpl w:val="B8A63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6527AA"/>
    <w:multiLevelType w:val="multilevel"/>
    <w:tmpl w:val="D5A6DE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66BC0E4B"/>
    <w:multiLevelType w:val="hybridMultilevel"/>
    <w:tmpl w:val="DFD20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624238"/>
    <w:multiLevelType w:val="multilevel"/>
    <w:tmpl w:val="382440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77F828DF"/>
    <w:multiLevelType w:val="hybridMultilevel"/>
    <w:tmpl w:val="3E26C3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787F7DC7"/>
    <w:multiLevelType w:val="hybridMultilevel"/>
    <w:tmpl w:val="EC34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10"/>
  </w:num>
  <w:num w:numId="4">
    <w:abstractNumId w:val="1"/>
    <w:lvlOverride w:ilvl="0">
      <w:startOverride w:val="1"/>
    </w:lvlOverride>
  </w:num>
  <w:num w:numId="5">
    <w:abstractNumId w:val="1"/>
    <w:lvlOverride w:ilvl="0">
      <w:startOverride w:val="1"/>
    </w:lvlOverride>
  </w:num>
  <w:num w:numId="6">
    <w:abstractNumId w:val="24"/>
  </w:num>
  <w:num w:numId="7">
    <w:abstractNumId w:val="12"/>
  </w:num>
  <w:num w:numId="8">
    <w:abstractNumId w:val="2"/>
  </w:num>
  <w:num w:numId="9">
    <w:abstractNumId w:val="19"/>
  </w:num>
  <w:num w:numId="10">
    <w:abstractNumId w:val="15"/>
  </w:num>
  <w:num w:numId="11">
    <w:abstractNumId w:val="23"/>
  </w:num>
  <w:num w:numId="12">
    <w:abstractNumId w:val="9"/>
  </w:num>
  <w:num w:numId="13">
    <w:abstractNumId w:val="25"/>
  </w:num>
  <w:num w:numId="14">
    <w:abstractNumId w:val="0"/>
  </w:num>
  <w:num w:numId="15">
    <w:abstractNumId w:val="11"/>
  </w:num>
  <w:num w:numId="16">
    <w:abstractNumId w:val="17"/>
  </w:num>
  <w:num w:numId="17">
    <w:abstractNumId w:val="8"/>
  </w:num>
  <w:num w:numId="18">
    <w:abstractNumId w:val="21"/>
  </w:num>
  <w:num w:numId="19">
    <w:abstractNumId w:val="18"/>
  </w:num>
  <w:num w:numId="20">
    <w:abstractNumId w:val="3"/>
  </w:num>
  <w:num w:numId="21">
    <w:abstractNumId w:val="7"/>
  </w:num>
  <w:num w:numId="22">
    <w:abstractNumId w:val="4"/>
  </w:num>
  <w:num w:numId="23">
    <w:abstractNumId w:val="13"/>
  </w:num>
  <w:num w:numId="24">
    <w:abstractNumId w:val="14"/>
  </w:num>
  <w:num w:numId="25">
    <w:abstractNumId w:val="5"/>
  </w:num>
  <w:num w:numId="26">
    <w:abstractNumId w:val="22"/>
  </w:num>
  <w:num w:numId="27">
    <w:abstractNumId w:val="6"/>
  </w:num>
  <w:num w:numId="28">
    <w:abstractNumId w:val="2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7C"/>
    <w:rsid w:val="00014E5E"/>
    <w:rsid w:val="00041929"/>
    <w:rsid w:val="00051A84"/>
    <w:rsid w:val="00074D2F"/>
    <w:rsid w:val="00091BD2"/>
    <w:rsid w:val="000D4968"/>
    <w:rsid w:val="00100E68"/>
    <w:rsid w:val="00111868"/>
    <w:rsid w:val="00130826"/>
    <w:rsid w:val="00182604"/>
    <w:rsid w:val="001B4A77"/>
    <w:rsid w:val="001C54B1"/>
    <w:rsid w:val="001D2664"/>
    <w:rsid w:val="001E3177"/>
    <w:rsid w:val="00240FC5"/>
    <w:rsid w:val="0027025B"/>
    <w:rsid w:val="00271AC7"/>
    <w:rsid w:val="0027783C"/>
    <w:rsid w:val="00285176"/>
    <w:rsid w:val="002B549C"/>
    <w:rsid w:val="002C2852"/>
    <w:rsid w:val="002E6C4B"/>
    <w:rsid w:val="002F0322"/>
    <w:rsid w:val="002F488D"/>
    <w:rsid w:val="0030342D"/>
    <w:rsid w:val="00323890"/>
    <w:rsid w:val="00356037"/>
    <w:rsid w:val="0036463D"/>
    <w:rsid w:val="00370CF6"/>
    <w:rsid w:val="0039117E"/>
    <w:rsid w:val="00394737"/>
    <w:rsid w:val="003A3D92"/>
    <w:rsid w:val="003B74CA"/>
    <w:rsid w:val="003D5720"/>
    <w:rsid w:val="003E0259"/>
    <w:rsid w:val="003F7574"/>
    <w:rsid w:val="00422F98"/>
    <w:rsid w:val="0044150B"/>
    <w:rsid w:val="004462C4"/>
    <w:rsid w:val="00447A00"/>
    <w:rsid w:val="00460597"/>
    <w:rsid w:val="00462A92"/>
    <w:rsid w:val="0047669F"/>
    <w:rsid w:val="00495237"/>
    <w:rsid w:val="00496101"/>
    <w:rsid w:val="004A234B"/>
    <w:rsid w:val="004A44D4"/>
    <w:rsid w:val="004A51CE"/>
    <w:rsid w:val="005048AF"/>
    <w:rsid w:val="00510FF0"/>
    <w:rsid w:val="005160A4"/>
    <w:rsid w:val="005227F9"/>
    <w:rsid w:val="0053472D"/>
    <w:rsid w:val="005512A8"/>
    <w:rsid w:val="00557EE1"/>
    <w:rsid w:val="00596107"/>
    <w:rsid w:val="005A1CB9"/>
    <w:rsid w:val="005B1C8F"/>
    <w:rsid w:val="005B784F"/>
    <w:rsid w:val="005C1F90"/>
    <w:rsid w:val="005C7642"/>
    <w:rsid w:val="0060601E"/>
    <w:rsid w:val="006062BA"/>
    <w:rsid w:val="006144C6"/>
    <w:rsid w:val="00622B7C"/>
    <w:rsid w:val="006277B9"/>
    <w:rsid w:val="00631F97"/>
    <w:rsid w:val="0065440F"/>
    <w:rsid w:val="006753B1"/>
    <w:rsid w:val="006A52D4"/>
    <w:rsid w:val="006D5AED"/>
    <w:rsid w:val="006E21A2"/>
    <w:rsid w:val="00720656"/>
    <w:rsid w:val="007520C3"/>
    <w:rsid w:val="00756F69"/>
    <w:rsid w:val="00756FA7"/>
    <w:rsid w:val="007673DD"/>
    <w:rsid w:val="00775B40"/>
    <w:rsid w:val="007908D7"/>
    <w:rsid w:val="007923D6"/>
    <w:rsid w:val="007D1BFB"/>
    <w:rsid w:val="00874C9B"/>
    <w:rsid w:val="0087737B"/>
    <w:rsid w:val="008863BF"/>
    <w:rsid w:val="008B36B0"/>
    <w:rsid w:val="008B6B23"/>
    <w:rsid w:val="008D24A2"/>
    <w:rsid w:val="008F42BE"/>
    <w:rsid w:val="009079BB"/>
    <w:rsid w:val="0091644F"/>
    <w:rsid w:val="009471C7"/>
    <w:rsid w:val="00961BD6"/>
    <w:rsid w:val="00990608"/>
    <w:rsid w:val="009A7AD0"/>
    <w:rsid w:val="009C7D4B"/>
    <w:rsid w:val="009D1F1C"/>
    <w:rsid w:val="009D5F44"/>
    <w:rsid w:val="009F7322"/>
    <w:rsid w:val="00A00AFA"/>
    <w:rsid w:val="00A052A6"/>
    <w:rsid w:val="00A52B4F"/>
    <w:rsid w:val="00A5506B"/>
    <w:rsid w:val="00A65589"/>
    <w:rsid w:val="00A67037"/>
    <w:rsid w:val="00A84D38"/>
    <w:rsid w:val="00AA0194"/>
    <w:rsid w:val="00AA3FD7"/>
    <w:rsid w:val="00AD59A6"/>
    <w:rsid w:val="00AE253F"/>
    <w:rsid w:val="00B0797E"/>
    <w:rsid w:val="00B63ACE"/>
    <w:rsid w:val="00B91859"/>
    <w:rsid w:val="00BA4428"/>
    <w:rsid w:val="00BB15CC"/>
    <w:rsid w:val="00BD42CB"/>
    <w:rsid w:val="00C25744"/>
    <w:rsid w:val="00C26201"/>
    <w:rsid w:val="00C41F80"/>
    <w:rsid w:val="00C636C2"/>
    <w:rsid w:val="00C8774C"/>
    <w:rsid w:val="00C9123B"/>
    <w:rsid w:val="00C91905"/>
    <w:rsid w:val="00CB404D"/>
    <w:rsid w:val="00CB42AC"/>
    <w:rsid w:val="00CC7301"/>
    <w:rsid w:val="00CF19E6"/>
    <w:rsid w:val="00CF1FDE"/>
    <w:rsid w:val="00D1158E"/>
    <w:rsid w:val="00D27032"/>
    <w:rsid w:val="00D31E9B"/>
    <w:rsid w:val="00D455F7"/>
    <w:rsid w:val="00D4580A"/>
    <w:rsid w:val="00D613CD"/>
    <w:rsid w:val="00D678EB"/>
    <w:rsid w:val="00D71896"/>
    <w:rsid w:val="00D810C4"/>
    <w:rsid w:val="00D93922"/>
    <w:rsid w:val="00DB4FD3"/>
    <w:rsid w:val="00DC3A70"/>
    <w:rsid w:val="00DF14D5"/>
    <w:rsid w:val="00E0779E"/>
    <w:rsid w:val="00E169CF"/>
    <w:rsid w:val="00E35828"/>
    <w:rsid w:val="00E429E7"/>
    <w:rsid w:val="00E500F5"/>
    <w:rsid w:val="00E77392"/>
    <w:rsid w:val="00E85D31"/>
    <w:rsid w:val="00EA216C"/>
    <w:rsid w:val="00EB2E2C"/>
    <w:rsid w:val="00EB643C"/>
    <w:rsid w:val="00ED3ECB"/>
    <w:rsid w:val="00F01117"/>
    <w:rsid w:val="00F524CE"/>
    <w:rsid w:val="00F544B7"/>
    <w:rsid w:val="00F6329A"/>
    <w:rsid w:val="00F71BF0"/>
    <w:rsid w:val="00F770CB"/>
    <w:rsid w:val="00FC18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6C591D"/>
  <w15:docId w15:val="{A14E95C6-ACEE-4F3E-8FA4-E7DE7660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5CC"/>
    <w:pPr>
      <w:ind w:left="-720"/>
    </w:pPr>
  </w:style>
  <w:style w:type="paragraph" w:styleId="Heading1">
    <w:name w:val="heading 1"/>
    <w:basedOn w:val="Normal"/>
    <w:next w:val="Normal"/>
    <w:link w:val="Heading1Char"/>
    <w:uiPriority w:val="1"/>
    <w:qFormat/>
    <w:rsid w:val="00720656"/>
    <w:pPr>
      <w:keepNext/>
      <w:pBdr>
        <w:bottom w:val="single" w:sz="8" w:space="1" w:color="auto"/>
      </w:pBdr>
      <w:spacing w:before="480" w:after="120" w:line="240" w:lineRule="auto"/>
      <w:ind w:left="-144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rsid w:val="00A00AFA"/>
    <w:pPr>
      <w:keepNext/>
      <w:keepLines/>
      <w:spacing w:before="240" w:after="0"/>
      <w:ind w:left="-144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720656"/>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sid w:val="00A00AFA"/>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6E21A2"/>
    <w:pPr>
      <w:ind w:left="720"/>
      <w:contextualSpacing/>
    </w:pPr>
  </w:style>
  <w:style w:type="paragraph" w:customStyle="1" w:styleId="textbox">
    <w:name w:val="textbox"/>
    <w:basedOn w:val="Normal"/>
    <w:rsid w:val="005C1F90"/>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01180">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3310809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497840498">
      <w:bodyDiv w:val="1"/>
      <w:marLeft w:val="0"/>
      <w:marRight w:val="0"/>
      <w:marTop w:val="0"/>
      <w:marBottom w:val="0"/>
      <w:divBdr>
        <w:top w:val="none" w:sz="0" w:space="0" w:color="auto"/>
        <w:left w:val="none" w:sz="0" w:space="0" w:color="auto"/>
        <w:bottom w:val="none" w:sz="0" w:space="0" w:color="auto"/>
        <w:right w:val="none" w:sz="0" w:space="0" w:color="auto"/>
      </w:divBdr>
    </w:div>
    <w:div w:id="1546062254">
      <w:bodyDiv w:val="1"/>
      <w:marLeft w:val="0"/>
      <w:marRight w:val="0"/>
      <w:marTop w:val="0"/>
      <w:marBottom w:val="0"/>
      <w:divBdr>
        <w:top w:val="none" w:sz="0" w:space="0" w:color="auto"/>
        <w:left w:val="none" w:sz="0" w:space="0" w:color="auto"/>
        <w:bottom w:val="none" w:sz="0" w:space="0" w:color="auto"/>
        <w:right w:val="none" w:sz="0" w:space="0" w:color="auto"/>
      </w:divBdr>
    </w:div>
    <w:div w:id="173389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tcheni\AppData\Roaming\Microsoft\Templates\Annual%20report%20(Red%20and%20Black%20design).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[member name]
[member name]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9C4C1AB4-90F9-2043-8849-1190454E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C:\Users\gretcheni\AppData\Roaming\Microsoft\Templates\Annual report (Red and Black design).dotx</Template>
  <TotalTime>15</TotalTime>
  <Pages>11</Pages>
  <Words>307</Words>
  <Characters>1752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Just Go Boulder                                       July 6 2018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JUST GO BOULDER</dc:subject>
  <dc:creator>College of Business</dc:creator>
  <cp:keywords/>
  <dc:description/>
  <cp:lastModifiedBy>Alshafai,Yasmin (EID)</cp:lastModifiedBy>
  <cp:revision>12</cp:revision>
  <cp:lastPrinted>2018-02-15T21:53:00Z</cp:lastPrinted>
  <dcterms:created xsi:type="dcterms:W3CDTF">2018-06-30T06:14:00Z</dcterms:created>
  <dcterms:modified xsi:type="dcterms:W3CDTF">2018-06-30T06:30:00Z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